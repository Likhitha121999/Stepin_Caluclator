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3F166B61" w:rsidR="00746D2E" w:rsidRDefault="00DB43BF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1EE631E4">
                <wp:simplePos x="0" y="0"/>
                <wp:positionH relativeFrom="column">
                  <wp:posOffset>444500</wp:posOffset>
                </wp:positionH>
                <wp:positionV relativeFrom="paragraph">
                  <wp:posOffset>-317500</wp:posOffset>
                </wp:positionV>
                <wp:extent cx="4387850" cy="136525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0DCCE" w14:textId="3FCFB788" w:rsidR="00DB43BF" w:rsidRPr="00DB43BF" w:rsidRDefault="00DB43BF" w:rsidP="00DB43BF">
                            <w:pPr>
                              <w:pStyle w:val="ListParagraph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 w:rsidRPr="00DB43BF">
                              <w:rPr>
                                <w:rFonts w:ascii="Arial" w:hAnsi="Arial" w:cs="Arial"/>
                                <w:sz w:val="56"/>
                              </w:rPr>
                              <w:t xml:space="preserve">– </w:t>
                            </w:r>
                            <w:r w:rsidR="006F3721" w:rsidRPr="00DB43BF">
                              <w:rPr>
                                <w:rFonts w:ascii="Arial" w:hAnsi="Arial" w:cs="Arial"/>
                                <w:sz w:val="56"/>
                              </w:rPr>
                              <w:t>Report –</w:t>
                            </w:r>
                          </w:p>
                          <w:p w14:paraId="48DC9B5B" w14:textId="13C30CBB" w:rsidR="006F3721" w:rsidRPr="00F40045" w:rsidRDefault="00130195" w:rsidP="00DB43B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Calculator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25CE5EBF" w14:textId="4C33290A" w:rsidR="000750DB" w:rsidRDefault="000750DB" w:rsidP="00DB43BF">
                            <w:pPr>
                              <w:jc w:val="center"/>
                              <w:rPr>
                                <w:rStyle w:val="Strong"/>
                                <w:rFonts w:ascii="Times New Roman" w:hAnsi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CA7D3A">
                              <w:rPr>
                                <w:rStyle w:val="Strong"/>
                                <w:rFonts w:ascii="Times New Roman" w:hAnsi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NAME: - </w:t>
                            </w:r>
                            <w:r w:rsidR="00130195">
                              <w:rPr>
                                <w:rStyle w:val="Strong"/>
                                <w:rFonts w:ascii="Times New Roman" w:hAnsi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Lakshmi Likhitha </w:t>
                            </w:r>
                            <w:proofErr w:type="spellStart"/>
                            <w:r w:rsidR="00130195">
                              <w:rPr>
                                <w:rStyle w:val="Strong"/>
                                <w:rFonts w:ascii="Times New Roman" w:hAnsi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Vankayala</w:t>
                            </w:r>
                            <w:proofErr w:type="spellEnd"/>
                          </w:p>
                          <w:p w14:paraId="0CB3EF28" w14:textId="50240746" w:rsidR="000750DB" w:rsidRPr="00CA7D3A" w:rsidRDefault="000750DB" w:rsidP="00DB43BF">
                            <w:pPr>
                              <w:jc w:val="center"/>
                              <w:rPr>
                                <w:rStyle w:val="Strong"/>
                                <w:rFonts w:ascii="Times New Roman" w:hAnsi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5pt;margin-top:-25pt;width:345.5pt;height:10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YUfAIAAGcFAAAOAAAAZHJzL2Uyb0RvYy54bWysVE1PGzEQvVfqf7B8L5uEAGnEBqUgqkoI&#10;UKHi7HhtsqrX49pOsumv77N3E1LaC1Uvu+OZ5+f5Pr9oG8PWyoeabMmHRwPOlJVU1fa55N8erz9M&#10;OAtR2EoYsqrkWxX4xez9u/ONm6oRLclUyjOQ2DDduJIvY3TToghyqRoRjsgpC6Mm34iIo38uKi82&#10;YG9MMRoMTosN+cp5kioEaK86I59lfq2VjHdaBxWZKTl8i/nr83eRvsXsXEyfvXDLWvZuiH/wohG1&#10;xaN7qisRBVv5+g+qppaeAul4JKkpSOtaqhwDohkOXkXzsBRO5ViQnOD2aQr/j1beru89qyvUboBS&#10;WdGgSI+qjewTtSzpkKGNC1MAHxygsYUB6J0+QJkCb7Vv0h8hMdiR6+0+v4lOQjk+npxNTmCSsA2P&#10;T09GOIC/eLnufIifFTUsCSX3KGDOq1jfhNhBd5D0mqXr2phcRGPZpuSnx6D8zQJyY5NG5XboaVJI&#10;netZilujEsbYr0ojHTmCpMiNqC6NZ2uBFhJSKhtz8JkX6ITScOItF3v8i1dvudzFsXuZbNxfbmpL&#10;Pkf/yu3q+85l3eGR84O4kxjbRduXekHVFpX21E1LcPK6RjVuRIj3wmM8UEGMfLzDRxtC1qmXOFuS&#10;//k3fcKja2HlbINxK3n4sRJecWa+WPTzx+F4nOYzH8YnZyMc/KFlcWixq+aSUI4hlouTWUz4aHai&#10;9tQ8YTPM06swCSvxdsnjTryM3RLAZpFqPs8gTKQT8cY+OJmoU3VSrz22T8K7viEjevmWdoMppq/6&#10;ssOmm5bmq0i6zk2bEtxltU88pjm3fb950ro4PGfUy36c/QIAAP//AwBQSwMEFAAGAAgAAAAhAK8M&#10;4CfgAAAACgEAAA8AAABkcnMvZG93bnJldi54bWxMj8FqwzAQRO+F/oPYQm+JnICd4FoOwRAKpT0k&#10;zaW3taXYptLKtZTE7dd3c2pvM+xjdqbYTM6KixlD70nBYp6AMNR43VOr4Pi+m61BhIik0XoyCr5N&#10;gE15f1dgrv2V9uZyiK3gEAo5KuhiHHIpQ9MZh2HuB0N8O/nRYWQ7tlKPeOVwZ+UySTLpsCf+0OFg&#10;qs40n4ezU/BS7d5wXy/d+sdWz6+n7fB1/EiVenyYtk8gopniHwy3+lwdSu5U+zPpIKyCVcJTooJZ&#10;ehMMrLIFi5rJLE1AloX8P6H8BQAA//8DAFBLAQItABQABgAIAAAAIQC2gziS/gAAAOEBAAATAAAA&#10;AAAAAAAAAAAAAAAAAABbQ29udGVudF9UeXBlc10ueG1sUEsBAi0AFAAGAAgAAAAhADj9If/WAAAA&#10;lAEAAAsAAAAAAAAAAAAAAAAALwEAAF9yZWxzLy5yZWxzUEsBAi0AFAAGAAgAAAAhAJpqdhR8AgAA&#10;ZwUAAA4AAAAAAAAAAAAAAAAALgIAAGRycy9lMm9Eb2MueG1sUEsBAi0AFAAGAAgAAAAhAK8M4Cfg&#10;AAAACgEAAA8AAAAAAAAAAAAAAAAA1gQAAGRycy9kb3ducmV2LnhtbFBLBQYAAAAABAAEAPMAAADj&#10;BQAAAAA=&#10;" filled="f" stroked="f" strokeweight=".5pt">
                <v:textbox>
                  <w:txbxContent>
                    <w:p w14:paraId="1330DCCE" w14:textId="3FCFB788" w:rsidR="00DB43BF" w:rsidRPr="00DB43BF" w:rsidRDefault="00DB43BF" w:rsidP="00DB43BF">
                      <w:pPr>
                        <w:pStyle w:val="ListParagraph"/>
                        <w:ind w:firstLine="0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 w:rsidRPr="00DB43BF">
                        <w:rPr>
                          <w:rFonts w:ascii="Arial" w:hAnsi="Arial" w:cs="Arial"/>
                          <w:sz w:val="56"/>
                        </w:rPr>
                        <w:t xml:space="preserve">– </w:t>
                      </w:r>
                      <w:r w:rsidR="006F3721" w:rsidRPr="00DB43BF">
                        <w:rPr>
                          <w:rFonts w:ascii="Arial" w:hAnsi="Arial" w:cs="Arial"/>
                          <w:sz w:val="56"/>
                        </w:rPr>
                        <w:t>Report –</w:t>
                      </w:r>
                    </w:p>
                    <w:p w14:paraId="48DC9B5B" w14:textId="13C30CBB" w:rsidR="006F3721" w:rsidRPr="00F40045" w:rsidRDefault="00130195" w:rsidP="00DB43BF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Calculator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25CE5EBF" w14:textId="4C33290A" w:rsidR="000750DB" w:rsidRDefault="000750DB" w:rsidP="00DB43BF">
                      <w:pPr>
                        <w:jc w:val="center"/>
                        <w:rPr>
                          <w:rStyle w:val="Strong"/>
                          <w:rFonts w:ascii="Times New Roman" w:hAnsi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CA7D3A">
                        <w:rPr>
                          <w:rStyle w:val="Strong"/>
                          <w:rFonts w:ascii="Times New Roman" w:hAnsi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NAME: - </w:t>
                      </w:r>
                      <w:r w:rsidR="00130195">
                        <w:rPr>
                          <w:rStyle w:val="Strong"/>
                          <w:rFonts w:ascii="Times New Roman" w:hAnsi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Lakshmi Likhitha </w:t>
                      </w:r>
                      <w:proofErr w:type="spellStart"/>
                      <w:r w:rsidR="00130195">
                        <w:rPr>
                          <w:rStyle w:val="Strong"/>
                          <w:rFonts w:ascii="Times New Roman" w:hAnsi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Vankayala</w:t>
                      </w:r>
                      <w:proofErr w:type="spellEnd"/>
                    </w:p>
                    <w:p w14:paraId="0CB3EF28" w14:textId="50240746" w:rsidR="000750DB" w:rsidRPr="00CA7D3A" w:rsidRDefault="000750DB" w:rsidP="00DB43BF">
                      <w:pPr>
                        <w:jc w:val="center"/>
                        <w:rPr>
                          <w:rStyle w:val="Strong"/>
                          <w:rFonts w:ascii="Times New Roman" w:hAnsi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6F00E64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1785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B102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55E3CF6" w14:textId="3BA64E4D" w:rsidR="004747E4" w:rsidRPr="004747E4" w:rsidRDefault="008B76F9" w:rsidP="004747E4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506322D2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DB43B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48DC9B62" w14:textId="1E67D205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624BC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Members:</w:t>
                            </w:r>
                            <w:r w:rsidR="00DB43BF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r w:rsidR="0013019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Lakshmi Likhitha </w:t>
                            </w:r>
                            <w:proofErr w:type="spellStart"/>
                            <w:r w:rsidR="0013019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Vankayala</w:t>
                            </w:r>
                            <w:proofErr w:type="spellEnd"/>
                          </w:p>
                          <w:p w14:paraId="48DC9B63" w14:textId="377C0C2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  <w:r w:rsidR="0013019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69</w:t>
                            </w:r>
                          </w:p>
                          <w:p w14:paraId="48DC9B64" w14:textId="654C25F1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F455D0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B43BF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Stepin</w:t>
                            </w:r>
                            <w:proofErr w:type="spellEnd"/>
                            <w:r w:rsidR="00DB43BF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mini project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506322D2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DB43BF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</w:p>
                    <w:p w14:paraId="48DC9B62" w14:textId="1E67D205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624BCF">
                        <w:rPr>
                          <w:rFonts w:ascii="Arial" w:hAnsi="Arial" w:cs="Arial"/>
                          <w:bCs/>
                          <w:sz w:val="24"/>
                        </w:rPr>
                        <w:t>Members:</w:t>
                      </w:r>
                      <w:r w:rsidR="00DB43BF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r w:rsidR="00130195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Lakshmi Likhitha </w:t>
                      </w:r>
                      <w:proofErr w:type="spellStart"/>
                      <w:r w:rsidR="00130195">
                        <w:rPr>
                          <w:rFonts w:ascii="Arial" w:hAnsi="Arial" w:cs="Arial"/>
                          <w:bCs/>
                          <w:sz w:val="24"/>
                        </w:rPr>
                        <w:t>Vankayala</w:t>
                      </w:r>
                      <w:proofErr w:type="spellEnd"/>
                    </w:p>
                    <w:p w14:paraId="48DC9B63" w14:textId="377C0C2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  <w:r w:rsidR="00130195">
                        <w:rPr>
                          <w:rFonts w:ascii="Arial" w:hAnsi="Arial" w:cs="Arial"/>
                          <w:bCs/>
                          <w:sz w:val="24"/>
                        </w:rPr>
                        <w:t>69</w:t>
                      </w:r>
                    </w:p>
                    <w:p w14:paraId="48DC9B64" w14:textId="654C25F1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F455D0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="00DB43BF">
                        <w:rPr>
                          <w:rFonts w:ascii="Arial" w:hAnsi="Arial" w:cs="Arial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Stepin</w:t>
                      </w:r>
                      <w:proofErr w:type="spellEnd"/>
                      <w:r w:rsidR="00DB43BF">
                        <w:rPr>
                          <w:rFonts w:ascii="Arial" w:hAnsi="Arial" w:cs="Arial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mini project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p w14:paraId="505E0772" w14:textId="4B7A5081" w:rsidR="00982E4F" w:rsidRPr="00DE1B1C" w:rsidRDefault="00982E4F" w:rsidP="00982E4F">
      <w:pPr>
        <w:ind w:left="2160" w:firstLine="720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</w:t>
      </w:r>
      <w:r w:rsidRPr="00DE1B1C"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>TABLE OF CONTENTS</w:t>
      </w:r>
    </w:p>
    <w:p w14:paraId="42507CF3" w14:textId="77777777" w:rsidR="00982E4F" w:rsidRDefault="00982E4F" w:rsidP="00982E4F">
      <w:pPr>
        <w:rPr>
          <w:rFonts w:ascii="Times New Roman" w:hAnsi="Times New Roman"/>
          <w:sz w:val="28"/>
          <w:szCs w:val="28"/>
          <w:lang w:eastAsia="en-IN"/>
        </w:rPr>
      </w:pPr>
    </w:p>
    <w:p w14:paraId="24D65CA2" w14:textId="77777777" w:rsidR="00982E4F" w:rsidRDefault="00982E4F" w:rsidP="00982E4F">
      <w:pPr>
        <w:rPr>
          <w:rFonts w:ascii="Times New Roman" w:hAnsi="Times New Roman"/>
          <w:sz w:val="28"/>
          <w:szCs w:val="28"/>
          <w:lang w:eastAsia="en-IN"/>
        </w:rPr>
      </w:pPr>
    </w:p>
    <w:p w14:paraId="4EAC6AF9" w14:textId="77777777" w:rsidR="00982E4F" w:rsidRDefault="00982E4F" w:rsidP="00982E4F">
      <w:pPr>
        <w:rPr>
          <w:rFonts w:ascii="Times New Roman" w:hAnsi="Times New Roman"/>
          <w:sz w:val="28"/>
          <w:szCs w:val="28"/>
          <w:lang w:eastAsia="en-IN"/>
        </w:rPr>
      </w:pPr>
    </w:p>
    <w:p w14:paraId="4790AE2B" w14:textId="77777777" w:rsidR="00982E4F" w:rsidRPr="00DE1B1C" w:rsidRDefault="00982E4F" w:rsidP="00982E4F">
      <w:pPr>
        <w:rPr>
          <w:rFonts w:ascii="Times New Roman" w:hAnsi="Times New Roman"/>
          <w:sz w:val="28"/>
          <w:szCs w:val="28"/>
          <w:lang w:eastAsia="en-IN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3920"/>
        <w:gridCol w:w="2553"/>
      </w:tblGrid>
      <w:tr w:rsidR="00982E4F" w:rsidRPr="00AA60CF" w14:paraId="37F894F8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8E0D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SERIAL</w:t>
            </w:r>
            <w:r w:rsidRPr="00DE1B1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47D0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C</w:t>
            </w:r>
            <w:r w:rsidRPr="00AA60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CE28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</w:t>
            </w:r>
            <w:r w:rsidRPr="00AA60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AGE</w:t>
            </w:r>
            <w:r w:rsidRPr="00DE1B1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No.</w:t>
            </w:r>
          </w:p>
        </w:tc>
      </w:tr>
      <w:tr w:rsidR="00982E4F" w:rsidRPr="00AA60CF" w14:paraId="7CE5B12A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D006" w14:textId="77777777" w:rsidR="00982E4F" w:rsidRPr="00AA60CF" w:rsidRDefault="00982E4F" w:rsidP="007E6BF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5F87" w14:textId="77777777" w:rsidR="00982E4F" w:rsidRPr="00AA60CF" w:rsidRDefault="00982E4F" w:rsidP="007E6BFE">
            <w:pP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A6B9" w14:textId="77777777" w:rsidR="00982E4F" w:rsidRPr="00AA60CF" w:rsidRDefault="00982E4F" w:rsidP="007E6BF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982E4F" w:rsidRPr="00AA60CF" w14:paraId="3FD9B2BF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8DAC" w14:textId="77777777" w:rsidR="00982E4F" w:rsidRPr="00AA60CF" w:rsidRDefault="00982E4F" w:rsidP="007E6BF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CB3C" w14:textId="2E7A6A23" w:rsidR="00982E4F" w:rsidRPr="00AA60CF" w:rsidRDefault="00DB43BF" w:rsidP="007E6BFE">
            <w:pP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intro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AF24" w14:textId="77777777" w:rsidR="00982E4F" w:rsidRPr="00AA60CF" w:rsidRDefault="00982E4F" w:rsidP="007E6BFE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982E4F" w:rsidRPr="00AA60CF" w14:paraId="5A20430D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2BD8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DCADF" w14:textId="77777777" w:rsidR="00982E4F" w:rsidRPr="00DE1B1C" w:rsidRDefault="00982E4F" w:rsidP="007E6BFE">
            <w:pPr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Requirements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98D6" w14:textId="67A64A3D" w:rsidR="00982E4F" w:rsidRPr="00DE1B1C" w:rsidRDefault="00283800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sz w:val="28"/>
                <w:szCs w:val="28"/>
                <w:lang w:eastAsia="en-IN"/>
              </w:rPr>
              <w:t>3-4</w:t>
            </w:r>
          </w:p>
        </w:tc>
      </w:tr>
      <w:tr w:rsidR="00982E4F" w:rsidRPr="00AA60CF" w14:paraId="3B2FF586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2690" w14:textId="77777777" w:rsidR="00982E4F" w:rsidRPr="00AA60CF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17D0" w14:textId="77777777" w:rsidR="00982E4F" w:rsidRPr="00DE1B1C" w:rsidRDefault="00982E4F" w:rsidP="007E6BFE">
            <w:pP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Architecture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5490" w14:textId="172018F8" w:rsidR="00982E4F" w:rsidRDefault="00283800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sz w:val="28"/>
                <w:szCs w:val="28"/>
                <w:lang w:eastAsia="en-IN"/>
              </w:rPr>
              <w:t>4-5</w:t>
            </w:r>
          </w:p>
        </w:tc>
      </w:tr>
      <w:tr w:rsidR="00982E4F" w:rsidRPr="00AA60CF" w14:paraId="678C8D24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EE05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AA60CF">
              <w:rPr>
                <w:rFonts w:ascii="Times New Roman" w:hAnsi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1594" w14:textId="77777777" w:rsidR="00982E4F" w:rsidRPr="00DE1B1C" w:rsidRDefault="00982E4F" w:rsidP="007E6BFE">
            <w:pPr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Test Plan</w:t>
            </w:r>
            <w:r w:rsidRPr="00AA60CF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/Test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877C" w14:textId="46BFB1D4" w:rsidR="00982E4F" w:rsidRPr="00DE1B1C" w:rsidRDefault="00982E4F" w:rsidP="007E6BFE">
            <w:pPr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sz w:val="28"/>
                <w:szCs w:val="28"/>
                <w:lang w:eastAsia="en-IN"/>
              </w:rPr>
              <w:t xml:space="preserve">             </w:t>
            </w:r>
            <w:r w:rsidR="00283800">
              <w:rPr>
                <w:rFonts w:ascii="Times New Roman" w:hAnsi="Times New Roman"/>
                <w:sz w:val="28"/>
                <w:szCs w:val="28"/>
                <w:lang w:eastAsia="en-IN"/>
              </w:rPr>
              <w:t>6-9</w:t>
            </w:r>
          </w:p>
        </w:tc>
      </w:tr>
      <w:tr w:rsidR="00982E4F" w:rsidRPr="00AA60CF" w14:paraId="6D097D98" w14:textId="77777777" w:rsidTr="007E6B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8AFC" w14:textId="77777777" w:rsidR="00982E4F" w:rsidRPr="00DE1B1C" w:rsidRDefault="00982E4F" w:rsidP="007E6BFE">
            <w:pPr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DB100" w14:textId="77777777" w:rsidR="00982E4F" w:rsidRPr="00DE1B1C" w:rsidRDefault="00982E4F" w:rsidP="007E6BFE">
            <w:pPr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DE1B1C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Conclusion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2377" w14:textId="17B50AF5" w:rsidR="00982E4F" w:rsidRPr="00DE1B1C" w:rsidRDefault="00982E4F" w:rsidP="007E6BFE">
            <w:pPr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/>
                <w:sz w:val="28"/>
                <w:szCs w:val="28"/>
                <w:lang w:eastAsia="en-IN"/>
              </w:rPr>
              <w:t xml:space="preserve">             </w:t>
            </w:r>
            <w:r w:rsidR="00283800">
              <w:rPr>
                <w:rFonts w:ascii="Times New Roman" w:hAnsi="Times New Roman"/>
                <w:sz w:val="28"/>
                <w:szCs w:val="28"/>
                <w:lang w:eastAsia="en-IN"/>
              </w:rPr>
              <w:t>10</w:t>
            </w:r>
          </w:p>
        </w:tc>
      </w:tr>
    </w:tbl>
    <w:p w14:paraId="2024299B" w14:textId="77777777" w:rsidR="00982E4F" w:rsidRPr="00DE1B1C" w:rsidRDefault="00982E4F" w:rsidP="00982E4F">
      <w:pPr>
        <w:rPr>
          <w:rFonts w:ascii="Times New Roman" w:hAnsi="Times New Roman"/>
          <w:sz w:val="28"/>
          <w:szCs w:val="28"/>
          <w:lang w:eastAsia="en-IN"/>
        </w:rPr>
      </w:pPr>
    </w:p>
    <w:p w14:paraId="1CA19AE4" w14:textId="4B141239" w:rsidR="00982E4F" w:rsidRDefault="00982E4F" w:rsidP="004747E4">
      <w:pPr>
        <w:tabs>
          <w:tab w:val="left" w:pos="3707"/>
        </w:tabs>
        <w:spacing w:line="360" w:lineRule="auto"/>
        <w:ind w:firstLine="0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 w14:paraId="5C0BEBB3" w14:textId="77777777" w:rsidR="00982E4F" w:rsidRDefault="00982E4F">
      <w:pPr>
        <w:ind w:firstLine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br w:type="page"/>
      </w:r>
    </w:p>
    <w:p w14:paraId="37C231B1" w14:textId="0F47171D" w:rsidR="00982E4F" w:rsidRDefault="004747E4" w:rsidP="004747E4">
      <w:pPr>
        <w:tabs>
          <w:tab w:val="left" w:pos="3707"/>
        </w:tabs>
        <w:spacing w:line="360" w:lineRule="auto"/>
        <w:ind w:firstLine="0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4747E4">
        <w:rPr>
          <w:rFonts w:ascii="Arial" w:hAnsi="Arial" w:cs="Arial"/>
          <w:b/>
          <w:color w:val="000000"/>
          <w:sz w:val="32"/>
          <w:szCs w:val="32"/>
        </w:rPr>
        <w:lastRenderedPageBreak/>
        <w:t>Introduction</w:t>
      </w:r>
    </w:p>
    <w:p w14:paraId="0276F016" w14:textId="2CEB1859" w:rsidR="00982E4F" w:rsidRDefault="00982E4F" w:rsidP="004747E4">
      <w:pPr>
        <w:tabs>
          <w:tab w:val="left" w:pos="3707"/>
        </w:tabs>
        <w:spacing w:line="360" w:lineRule="auto"/>
        <w:ind w:firstLine="0"/>
        <w:jc w:val="both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Problem Statement:</w:t>
      </w:r>
    </w:p>
    <w:p w14:paraId="5211E28D" w14:textId="5C1A9A16" w:rsidR="00130195" w:rsidRPr="00130195" w:rsidRDefault="00130195" w:rsidP="00130195">
      <w:pPr>
        <w:tabs>
          <w:tab w:val="left" w:pos="3707"/>
        </w:tabs>
        <w:spacing w:line="276" w:lineRule="auto"/>
        <w:ind w:firstLine="0"/>
        <w:jc w:val="both"/>
        <w:rPr>
          <w:rFonts w:cs="Calibri"/>
          <w:b/>
          <w:sz w:val="32"/>
          <w:szCs w:val="32"/>
        </w:rPr>
      </w:pPr>
      <w:r w:rsidRPr="00130195">
        <w:rPr>
          <w:rFonts w:cs="Calibri"/>
          <w:shd w:val="clear" w:color="auto" w:fill="FFFFFF"/>
        </w:rPr>
        <w:t>A Scientific calculator is a device which can perform some mathematical operations like ar</w:t>
      </w:r>
      <w:r>
        <w:rPr>
          <w:rFonts w:cs="Calibri"/>
          <w:shd w:val="clear" w:color="auto" w:fill="FFFFFF"/>
        </w:rPr>
        <w:t>i</w:t>
      </w:r>
      <w:r w:rsidRPr="00130195">
        <w:rPr>
          <w:rFonts w:cs="Calibri"/>
          <w:shd w:val="clear" w:color="auto" w:fill="FFFFFF"/>
        </w:rPr>
        <w:t>thmetic operations &amp; sci</w:t>
      </w:r>
      <w:r>
        <w:rPr>
          <w:rFonts w:cs="Calibri"/>
          <w:shd w:val="clear" w:color="auto" w:fill="FFFFFF"/>
        </w:rPr>
        <w:t>e</w:t>
      </w:r>
      <w:r w:rsidRPr="00130195">
        <w:rPr>
          <w:rFonts w:cs="Calibri"/>
          <w:shd w:val="clear" w:color="auto" w:fill="FFFFFF"/>
        </w:rPr>
        <w:t>ntific operations i.e</w:t>
      </w:r>
      <w:r>
        <w:rPr>
          <w:rFonts w:cs="Calibri"/>
          <w:shd w:val="clear" w:color="auto" w:fill="FFFFFF"/>
        </w:rPr>
        <w:t>.,</w:t>
      </w:r>
      <w:r w:rsidRPr="00130195">
        <w:rPr>
          <w:rFonts w:cs="Calibri"/>
          <w:shd w:val="clear" w:color="auto" w:fill="FFFFFF"/>
        </w:rPr>
        <w:t xml:space="preserve"> here In this project we are going to implement some calculator operations using C Language with a Command Line Interface </w:t>
      </w:r>
      <w:proofErr w:type="gramStart"/>
      <w:r w:rsidRPr="00130195">
        <w:rPr>
          <w:rFonts w:cs="Calibri"/>
          <w:shd w:val="clear" w:color="auto" w:fill="FFFFFF"/>
        </w:rPr>
        <w:t>( CLI</w:t>
      </w:r>
      <w:proofErr w:type="gramEnd"/>
      <w:r w:rsidRPr="00130195">
        <w:rPr>
          <w:rFonts w:cs="Calibri"/>
          <w:shd w:val="clear" w:color="auto" w:fill="FFFFFF"/>
        </w:rPr>
        <w:t xml:space="preserve"> ) where it can perform operations like Ar</w:t>
      </w:r>
      <w:r>
        <w:rPr>
          <w:rFonts w:cs="Calibri"/>
          <w:shd w:val="clear" w:color="auto" w:fill="FFFFFF"/>
        </w:rPr>
        <w:t>i</w:t>
      </w:r>
      <w:r w:rsidRPr="00130195">
        <w:rPr>
          <w:rFonts w:cs="Calibri"/>
          <w:shd w:val="clear" w:color="auto" w:fill="FFFFFF"/>
        </w:rPr>
        <w:t>thmetic Operations Scientific Operations Trig</w:t>
      </w:r>
      <w:r>
        <w:rPr>
          <w:rFonts w:cs="Calibri"/>
          <w:shd w:val="clear" w:color="auto" w:fill="FFFFFF"/>
        </w:rPr>
        <w:t>o</w:t>
      </w:r>
      <w:r w:rsidRPr="00130195">
        <w:rPr>
          <w:rFonts w:cs="Calibri"/>
          <w:shd w:val="clear" w:color="auto" w:fill="FFFFFF"/>
        </w:rPr>
        <w:t>nometric Operations</w:t>
      </w:r>
      <w:r>
        <w:rPr>
          <w:rFonts w:cs="Calibri"/>
          <w:shd w:val="clear" w:color="auto" w:fill="FFFFFF"/>
        </w:rPr>
        <w:t>.</w:t>
      </w:r>
    </w:p>
    <w:p w14:paraId="6DB820EA" w14:textId="3B852725" w:rsidR="00AB069D" w:rsidRPr="00283800" w:rsidRDefault="00533460" w:rsidP="00283800">
      <w:pPr>
        <w:pStyle w:val="Heading1"/>
        <w:tabs>
          <w:tab w:val="left" w:pos="540"/>
        </w:tabs>
        <w:spacing w:before="240"/>
        <w:rPr>
          <w:rFonts w:ascii="Arial" w:hAnsi="Arial" w:cs="Arial"/>
          <w:color w:val="000000"/>
          <w:sz w:val="32"/>
          <w:szCs w:val="32"/>
          <w:lang w:eastAsia="en-IN"/>
        </w:rPr>
      </w:pPr>
      <w:bookmarkStart w:id="0" w:name="_Toc229759047"/>
      <w:bookmarkStart w:id="1" w:name="_Toc229764175"/>
      <w:bookmarkStart w:id="2" w:name="_Toc311197302"/>
      <w:bookmarkStart w:id="3" w:name="_Toc513545819"/>
      <w:r w:rsidRPr="00533460">
        <w:rPr>
          <w:rFonts w:ascii="Arial" w:hAnsi="Arial" w:cs="Arial"/>
          <w:color w:val="000000"/>
          <w:sz w:val="32"/>
          <w:szCs w:val="32"/>
          <w:lang w:eastAsia="en-IN"/>
        </w:rPr>
        <w:t>Requirements</w:t>
      </w:r>
      <w:r>
        <w:rPr>
          <w:rFonts w:ascii="Arial" w:hAnsi="Arial" w:cs="Arial"/>
          <w:color w:val="000000"/>
          <w:sz w:val="32"/>
          <w:szCs w:val="32"/>
          <w:lang w:eastAsia="en-IN"/>
        </w:rPr>
        <w:t>:</w:t>
      </w:r>
    </w:p>
    <w:p w14:paraId="4BD3AA3E" w14:textId="77777777" w:rsidR="00AB069D" w:rsidRDefault="00AB069D" w:rsidP="00AB069D">
      <w:pPr>
        <w:rPr>
          <w:lang w:eastAsia="en-IN"/>
        </w:rPr>
      </w:pPr>
      <w:proofErr w:type="spellStart"/>
      <w:r>
        <w:rPr>
          <w:lang w:eastAsia="en-IN"/>
        </w:rPr>
        <w:t>gcc</w:t>
      </w:r>
      <w:proofErr w:type="spellEnd"/>
      <w:r>
        <w:rPr>
          <w:lang w:eastAsia="en-IN"/>
        </w:rPr>
        <w:t xml:space="preserve"> compiler with a good system.</w:t>
      </w:r>
    </w:p>
    <w:p w14:paraId="1236E278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 xml:space="preserve">Any of the two </w:t>
      </w:r>
      <w:proofErr w:type="spellStart"/>
      <w:r>
        <w:rPr>
          <w:lang w:eastAsia="en-IN"/>
        </w:rPr>
        <w:t>linux</w:t>
      </w:r>
      <w:proofErr w:type="spellEnd"/>
      <w:r>
        <w:rPr>
          <w:lang w:eastAsia="en-IN"/>
        </w:rPr>
        <w:t>/windows.</w:t>
      </w:r>
    </w:p>
    <w:p w14:paraId="5E9AD62E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HIGH LEVEL REQUIREMENTS:</w:t>
      </w:r>
    </w:p>
    <w:p w14:paraId="75179293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ID</w:t>
      </w:r>
      <w:r>
        <w:rPr>
          <w:lang w:eastAsia="en-IN"/>
        </w:rPr>
        <w:tab/>
        <w:t>DESCRIPTION</w:t>
      </w:r>
      <w:r>
        <w:rPr>
          <w:lang w:eastAsia="en-IN"/>
        </w:rPr>
        <w:tab/>
        <w:t>CATEGORY</w:t>
      </w:r>
      <w:r>
        <w:rPr>
          <w:lang w:eastAsia="en-IN"/>
        </w:rPr>
        <w:tab/>
        <w:t>STATUS</w:t>
      </w:r>
    </w:p>
    <w:p w14:paraId="245F18E0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HR01</w:t>
      </w:r>
      <w:r>
        <w:rPr>
          <w:lang w:eastAsia="en-IN"/>
        </w:rPr>
        <w:tab/>
        <w:t xml:space="preserve">User shall be able to work on windows or </w:t>
      </w:r>
      <w:proofErr w:type="spellStart"/>
      <w:r>
        <w:rPr>
          <w:lang w:eastAsia="en-IN"/>
        </w:rPr>
        <w:t>linux</w:t>
      </w:r>
      <w:proofErr w:type="spellEnd"/>
      <w:r>
        <w:rPr>
          <w:lang w:eastAsia="en-IN"/>
        </w:rPr>
        <w:t>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6F4A0C6F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HR02</w:t>
      </w:r>
      <w:r>
        <w:rPr>
          <w:lang w:eastAsia="en-IN"/>
        </w:rPr>
        <w:tab/>
        <w:t>User shall be able to choose strong password.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06CBEDF9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HR03</w:t>
      </w:r>
      <w:r>
        <w:rPr>
          <w:lang w:eastAsia="en-IN"/>
        </w:rPr>
        <w:tab/>
        <w:t>User shall be able to remember its password.</w:t>
      </w:r>
      <w:r>
        <w:rPr>
          <w:lang w:eastAsia="en-IN"/>
        </w:rPr>
        <w:tab/>
        <w:t>Scenario</w:t>
      </w:r>
      <w:r>
        <w:rPr>
          <w:lang w:eastAsia="en-IN"/>
        </w:rPr>
        <w:tab/>
        <w:t>Implemented</w:t>
      </w:r>
    </w:p>
    <w:p w14:paraId="58750F72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HR04</w:t>
      </w:r>
      <w:r>
        <w:rPr>
          <w:lang w:eastAsia="en-IN"/>
        </w:rPr>
        <w:tab/>
        <w:t>User must have a decent system specification.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1DDE65C7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LOW LEVEL REQUIREMENTS:</w:t>
      </w:r>
    </w:p>
    <w:p w14:paraId="77F34334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ID</w:t>
      </w:r>
      <w:r>
        <w:rPr>
          <w:lang w:eastAsia="en-IN"/>
        </w:rPr>
        <w:tab/>
        <w:t>DESCRIPTION</w:t>
      </w:r>
      <w:r>
        <w:rPr>
          <w:lang w:eastAsia="en-IN"/>
        </w:rPr>
        <w:tab/>
        <w:t>CATEGORY</w:t>
      </w:r>
      <w:r>
        <w:rPr>
          <w:lang w:eastAsia="en-IN"/>
        </w:rPr>
        <w:tab/>
        <w:t>STATUS</w:t>
      </w:r>
    </w:p>
    <w:p w14:paraId="4A661FC5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HR01-LR01</w:t>
      </w:r>
      <w:r>
        <w:rPr>
          <w:lang w:eastAsia="en-IN"/>
        </w:rPr>
        <w:tab/>
        <w:t>User shall be able use Visual Studio/</w:t>
      </w:r>
      <w:proofErr w:type="gramStart"/>
      <w:r>
        <w:rPr>
          <w:lang w:eastAsia="en-IN"/>
        </w:rPr>
        <w:t>Code::</w:t>
      </w:r>
      <w:proofErr w:type="gramEnd"/>
      <w:r>
        <w:rPr>
          <w:lang w:eastAsia="en-IN"/>
        </w:rPr>
        <w:t>Blocks software/Dev-C++.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4ADDA866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HR02-LR02</w:t>
      </w:r>
      <w:r>
        <w:rPr>
          <w:lang w:eastAsia="en-IN"/>
        </w:rPr>
        <w:tab/>
        <w:t>Password – contains/manages/handles password protection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3492371C" w14:textId="77777777" w:rsidR="00AB069D" w:rsidRDefault="00AB069D" w:rsidP="00AB069D">
      <w:pPr>
        <w:rPr>
          <w:lang w:eastAsia="en-IN"/>
        </w:rPr>
      </w:pPr>
      <w:r>
        <w:rPr>
          <w:lang w:eastAsia="en-IN"/>
        </w:rPr>
        <w:t>HR04-LR03</w:t>
      </w:r>
      <w:r>
        <w:rPr>
          <w:lang w:eastAsia="en-IN"/>
        </w:rPr>
        <w:tab/>
        <w:t>Minimum 10MB hard disk space required.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5EF33FAD" w14:textId="6858EFC8" w:rsidR="00AB069D" w:rsidRPr="00AB069D" w:rsidRDefault="00AB069D" w:rsidP="00AB069D">
      <w:pPr>
        <w:rPr>
          <w:lang w:eastAsia="en-IN"/>
        </w:rPr>
      </w:pPr>
      <w:r>
        <w:rPr>
          <w:lang w:eastAsia="en-IN"/>
        </w:rPr>
        <w:t>HR04-LR04</w:t>
      </w:r>
      <w:r>
        <w:rPr>
          <w:lang w:eastAsia="en-IN"/>
        </w:rPr>
        <w:tab/>
        <w:t xml:space="preserve">Intel/Pentium powered </w:t>
      </w:r>
      <w:proofErr w:type="spellStart"/>
      <w:proofErr w:type="gramStart"/>
      <w:r>
        <w:rPr>
          <w:lang w:eastAsia="en-IN"/>
        </w:rPr>
        <w:t>system.Processor</w:t>
      </w:r>
      <w:proofErr w:type="spellEnd"/>
      <w:proofErr w:type="gramEnd"/>
      <w:r>
        <w:rPr>
          <w:lang w:eastAsia="en-IN"/>
        </w:rPr>
        <w:t xml:space="preserve"> speed 1.7 GHZ required.</w:t>
      </w:r>
      <w:r>
        <w:rPr>
          <w:lang w:eastAsia="en-IN"/>
        </w:rPr>
        <w:tab/>
        <w:t>Technical</w:t>
      </w:r>
      <w:r>
        <w:rPr>
          <w:lang w:eastAsia="en-IN"/>
        </w:rPr>
        <w:tab/>
        <w:t>Implemented</w:t>
      </w:r>
    </w:p>
    <w:p w14:paraId="5750E281" w14:textId="550E4195" w:rsidR="00533460" w:rsidRDefault="00533460" w:rsidP="00533460">
      <w:pPr>
        <w:ind w:firstLine="0"/>
        <w:rPr>
          <w:lang w:eastAsia="en-IN"/>
        </w:rPr>
      </w:pPr>
    </w:p>
    <w:p w14:paraId="7C0FC152" w14:textId="77777777" w:rsidR="00B31A64" w:rsidRPr="00B31A64" w:rsidRDefault="00B31A64" w:rsidP="00B31A64">
      <w:pPr>
        <w:spacing w:after="240"/>
        <w:ind w:firstLine="0"/>
        <w:rPr>
          <w:rFonts w:asciiTheme="minorHAnsi" w:hAnsiTheme="minorHAnsi" w:cstheme="minorHAnsi"/>
          <w:b/>
          <w:bCs/>
          <w:sz w:val="28"/>
          <w:szCs w:val="28"/>
          <w:lang w:eastAsia="en-IN"/>
        </w:rPr>
      </w:pPr>
      <w:r w:rsidRPr="00B31A64">
        <w:rPr>
          <w:rFonts w:asciiTheme="minorHAnsi" w:hAnsiTheme="minorHAnsi" w:cstheme="minorHAnsi"/>
          <w:b/>
          <w:bCs/>
          <w:sz w:val="28"/>
          <w:szCs w:val="28"/>
          <w:lang w:eastAsia="en-IN"/>
        </w:rPr>
        <w:t>Hardware Requirements</w:t>
      </w:r>
    </w:p>
    <w:p w14:paraId="0378663F" w14:textId="77777777" w:rsidR="00B31A64" w:rsidRPr="00B31A64" w:rsidRDefault="00B31A64" w:rsidP="00B31A64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Ram 512MB or higher.</w:t>
      </w:r>
    </w:p>
    <w:p w14:paraId="3CF73150" w14:textId="77777777" w:rsidR="00B31A64" w:rsidRPr="00B31A64" w:rsidRDefault="00B31A64" w:rsidP="00B31A64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Minimum 10MB hard disk space.</w:t>
      </w:r>
    </w:p>
    <w:p w14:paraId="722BAD44" w14:textId="77777777" w:rsidR="00B31A64" w:rsidRPr="00B31A64" w:rsidRDefault="00B31A64" w:rsidP="00B31A64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Intel/Pentium powered system.</w:t>
      </w:r>
    </w:p>
    <w:p w14:paraId="10A2F66D" w14:textId="77777777" w:rsidR="00B31A64" w:rsidRPr="00B31A64" w:rsidRDefault="00B31A64" w:rsidP="00B31A64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Processor speed 1.7 GHZ</w:t>
      </w:r>
    </w:p>
    <w:p w14:paraId="56D47CA7" w14:textId="77777777" w:rsidR="00B31A64" w:rsidRPr="00B31A64" w:rsidRDefault="00B31A64" w:rsidP="00B31A64">
      <w:pPr>
        <w:spacing w:after="240"/>
        <w:ind w:firstLine="0"/>
        <w:rPr>
          <w:rFonts w:asciiTheme="minorHAnsi" w:hAnsiTheme="minorHAnsi" w:cstheme="minorHAnsi"/>
          <w:b/>
          <w:bCs/>
          <w:sz w:val="28"/>
          <w:szCs w:val="28"/>
          <w:lang w:eastAsia="en-IN"/>
        </w:rPr>
      </w:pPr>
      <w:r w:rsidRPr="00B31A64">
        <w:rPr>
          <w:rFonts w:asciiTheme="minorHAnsi" w:hAnsiTheme="minorHAnsi" w:cstheme="minorHAnsi"/>
          <w:b/>
          <w:bCs/>
          <w:sz w:val="28"/>
          <w:szCs w:val="28"/>
          <w:lang w:eastAsia="en-IN"/>
        </w:rPr>
        <w:t>Software Requirements: -</w:t>
      </w:r>
    </w:p>
    <w:p w14:paraId="30BEF054" w14:textId="77777777" w:rsidR="00B31A64" w:rsidRPr="00B31A64" w:rsidRDefault="00B31A64" w:rsidP="00B31A64">
      <w:pPr>
        <w:pStyle w:val="ListParagraph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Windows 8 or higher versions.</w:t>
      </w:r>
    </w:p>
    <w:p w14:paraId="2816A24E" w14:textId="506F4D7F" w:rsidR="00B31A64" w:rsidRPr="00B31A64" w:rsidRDefault="00B31A64" w:rsidP="00B31A64">
      <w:pPr>
        <w:pStyle w:val="ListParagraph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  <w:lang w:eastAsia="en-IN"/>
        </w:rPr>
      </w:pPr>
      <w:r w:rsidRPr="00B31A64">
        <w:rPr>
          <w:rFonts w:asciiTheme="minorHAnsi" w:hAnsiTheme="minorHAnsi" w:cstheme="minorHAnsi"/>
          <w:sz w:val="24"/>
          <w:szCs w:val="24"/>
          <w:lang w:eastAsia="en-IN"/>
        </w:rPr>
        <w:t xml:space="preserve"> Visual Studio/Dev-C++.</w:t>
      </w:r>
    </w:p>
    <w:p w14:paraId="2207647C" w14:textId="77777777" w:rsidR="00B31A64" w:rsidRPr="00B31A64" w:rsidRDefault="00B31A64" w:rsidP="00B31A64">
      <w:pPr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n-IN"/>
        </w:rPr>
      </w:pPr>
    </w:p>
    <w:p w14:paraId="6287B595" w14:textId="71614446" w:rsidR="00B31A64" w:rsidRPr="00283800" w:rsidRDefault="00B31A64" w:rsidP="00283800">
      <w:pPr>
        <w:ind w:firstLine="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en-IN"/>
        </w:rPr>
      </w:pPr>
      <w:r w:rsidRPr="00B31A64">
        <w:rPr>
          <w:rFonts w:asciiTheme="minorHAnsi" w:hAnsiTheme="minorHAnsi" w:cstheme="minorHAnsi"/>
          <w:b/>
          <w:bCs/>
          <w:color w:val="000000"/>
          <w:sz w:val="28"/>
          <w:szCs w:val="28"/>
          <w:lang w:eastAsia="en-IN"/>
        </w:rPr>
        <w:t xml:space="preserve">Functional Requirements: </w:t>
      </w:r>
    </w:p>
    <w:p w14:paraId="062E24DF" w14:textId="77777777" w:rsidR="00812D6F" w:rsidRPr="00812D6F" w:rsidRDefault="00812D6F" w:rsidP="00812D6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Scientific Calculator application is capable of performing following functions</w:t>
      </w:r>
    </w:p>
    <w:p w14:paraId="33494273" w14:textId="77777777" w:rsidR="00812D6F" w:rsidRPr="00812D6F" w:rsidRDefault="00812D6F" w:rsidP="00812D6F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lastRenderedPageBreak/>
        <w:t>Arithmetic Operations</w:t>
      </w:r>
    </w:p>
    <w:p w14:paraId="1C86FB8A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100" w:beforeAutospacing="1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MUL</w:t>
      </w:r>
    </w:p>
    <w:p w14:paraId="016C94BC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SUB</w:t>
      </w:r>
    </w:p>
    <w:p w14:paraId="3D929B3B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DIV</w:t>
      </w:r>
    </w:p>
    <w:p w14:paraId="3C5A0359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ADD</w:t>
      </w:r>
    </w:p>
    <w:p w14:paraId="643F3543" w14:textId="77777777" w:rsidR="00812D6F" w:rsidRPr="00812D6F" w:rsidRDefault="00812D6F" w:rsidP="00812D6F">
      <w:pPr>
        <w:numPr>
          <w:ilvl w:val="1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Trigonometric Operations</w:t>
      </w:r>
    </w:p>
    <w:p w14:paraId="67EB3390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100" w:beforeAutospacing="1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SIN</w:t>
      </w:r>
    </w:p>
    <w:p w14:paraId="45260E8D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COS</w:t>
      </w:r>
    </w:p>
    <w:p w14:paraId="60091EFF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TAN</w:t>
      </w:r>
    </w:p>
    <w:p w14:paraId="58F70C6E" w14:textId="77777777" w:rsidR="00812D6F" w:rsidRPr="00812D6F" w:rsidRDefault="00812D6F" w:rsidP="00812D6F">
      <w:pPr>
        <w:numPr>
          <w:ilvl w:val="1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Scientific Operations</w:t>
      </w:r>
    </w:p>
    <w:p w14:paraId="18A4B21A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100" w:beforeAutospacing="1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LOG</w:t>
      </w:r>
    </w:p>
    <w:p w14:paraId="015156A2" w14:textId="77777777" w:rsidR="00812D6F" w:rsidRPr="00812D6F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POWER</w:t>
      </w:r>
    </w:p>
    <w:p w14:paraId="48DC9A9B" w14:textId="4E7143CA" w:rsidR="00A003AE" w:rsidRPr="00C120B5" w:rsidRDefault="00812D6F" w:rsidP="00812D6F">
      <w:pPr>
        <w:numPr>
          <w:ilvl w:val="2"/>
          <w:numId w:val="15"/>
        </w:numPr>
        <w:shd w:val="clear" w:color="auto" w:fill="FFFFFF"/>
        <w:spacing w:before="60" w:after="100" w:afterAutospacing="1"/>
        <w:rPr>
          <w:rFonts w:cs="Calibri"/>
          <w:color w:val="24292F"/>
          <w:lang w:val="en-IN" w:eastAsia="en-IN" w:bidi="ar-SA"/>
        </w:rPr>
      </w:pPr>
      <w:r w:rsidRPr="00812D6F">
        <w:rPr>
          <w:rFonts w:cs="Calibri"/>
          <w:color w:val="24292F"/>
          <w:lang w:val="en-IN" w:eastAsia="en-IN" w:bidi="ar-SA"/>
        </w:rPr>
        <w:t>SQUARE ROOT</w:t>
      </w:r>
      <w:bookmarkEnd w:id="0"/>
      <w:bookmarkEnd w:id="1"/>
      <w:bookmarkEnd w:id="2"/>
      <w:bookmarkEnd w:id="3"/>
    </w:p>
    <w:p w14:paraId="70D16E8B" w14:textId="776D0991" w:rsidR="002862DF" w:rsidRDefault="008C28F9" w:rsidP="002862DF">
      <w:pPr>
        <w:ind w:firstLine="0"/>
        <w:rPr>
          <w:rFonts w:ascii="Arial" w:hAnsi="Arial" w:cs="Arial"/>
          <w:b/>
          <w:bCs/>
          <w:sz w:val="32"/>
          <w:szCs w:val="32"/>
        </w:rPr>
      </w:pPr>
      <w:r w:rsidRPr="008C28F9">
        <w:rPr>
          <w:rFonts w:ascii="Arial" w:hAnsi="Arial" w:cs="Arial"/>
          <w:b/>
          <w:bCs/>
          <w:color w:val="000000"/>
          <w:sz w:val="32"/>
          <w:szCs w:val="32"/>
          <w:lang w:eastAsia="en-IN"/>
        </w:rPr>
        <w:t>Architecture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D14EFD8" w14:textId="77777777" w:rsidR="00812D6F" w:rsidRDefault="00812D6F" w:rsidP="002862DF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1C80D871" w14:textId="5EE503A0" w:rsidR="002862DF" w:rsidRDefault="00812D6F" w:rsidP="00A20765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ED39981" wp14:editId="763F5A03">
            <wp:extent cx="6091654" cy="34004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94" cy="34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1880" w14:textId="77777777" w:rsidR="00F643F8" w:rsidRDefault="00F643F8" w:rsidP="002862DF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46E8BC3F" w14:textId="32A974BA" w:rsidR="00283800" w:rsidRDefault="00283800" w:rsidP="002862DF">
      <w:pPr>
        <w:ind w:firstLine="0"/>
        <w:rPr>
          <w:rFonts w:ascii="Arial" w:hAnsi="Arial" w:cs="Arial"/>
          <w:b/>
          <w:bCs/>
          <w:color w:val="24292E"/>
          <w:sz w:val="28"/>
          <w:szCs w:val="28"/>
        </w:rPr>
      </w:pPr>
    </w:p>
    <w:p w14:paraId="29EFD9AA" w14:textId="5179EC96" w:rsidR="00C120B5" w:rsidRDefault="00C120B5" w:rsidP="002862DF">
      <w:pPr>
        <w:ind w:firstLine="0"/>
        <w:rPr>
          <w:rFonts w:ascii="Arial" w:hAnsi="Arial" w:cs="Arial"/>
          <w:b/>
          <w:bCs/>
          <w:color w:val="24292E"/>
          <w:sz w:val="28"/>
          <w:szCs w:val="28"/>
        </w:rPr>
      </w:pPr>
    </w:p>
    <w:p w14:paraId="4D761FD7" w14:textId="77777777" w:rsidR="00C120B5" w:rsidRDefault="00C120B5" w:rsidP="002862DF">
      <w:pPr>
        <w:ind w:firstLine="0"/>
        <w:rPr>
          <w:rFonts w:ascii="Arial" w:hAnsi="Arial" w:cs="Arial"/>
          <w:b/>
          <w:bCs/>
          <w:color w:val="24292E"/>
          <w:sz w:val="28"/>
          <w:szCs w:val="28"/>
        </w:rPr>
      </w:pPr>
    </w:p>
    <w:p w14:paraId="0E363AC9" w14:textId="77777777" w:rsidR="00C120B5" w:rsidRDefault="00C120B5" w:rsidP="002862DF">
      <w:pPr>
        <w:ind w:firstLine="0"/>
        <w:rPr>
          <w:rFonts w:ascii="Arial" w:hAnsi="Arial" w:cs="Arial"/>
          <w:b/>
          <w:bCs/>
          <w:color w:val="24292E"/>
          <w:sz w:val="28"/>
          <w:szCs w:val="28"/>
        </w:rPr>
      </w:pPr>
    </w:p>
    <w:p w14:paraId="7622E103" w14:textId="3105CF26" w:rsidR="002862DF" w:rsidRPr="00C120B5" w:rsidRDefault="00812D6F" w:rsidP="002862DF">
      <w:pPr>
        <w:ind w:firstLine="0"/>
        <w:rPr>
          <w:rFonts w:ascii="Arial" w:hAnsi="Arial" w:cs="Arial"/>
          <w:b/>
          <w:bCs/>
          <w:color w:val="24292E"/>
          <w:sz w:val="24"/>
          <w:szCs w:val="24"/>
        </w:rPr>
      </w:pPr>
      <w:r w:rsidRPr="00C120B5">
        <w:rPr>
          <w:rFonts w:ascii="Arial" w:hAnsi="Arial" w:cs="Arial"/>
          <w:b/>
          <w:bCs/>
          <w:color w:val="24292E"/>
          <w:sz w:val="24"/>
          <w:szCs w:val="24"/>
        </w:rPr>
        <w:lastRenderedPageBreak/>
        <w:t>Flow Chart Diagram:</w:t>
      </w:r>
    </w:p>
    <w:p w14:paraId="734DCCE7" w14:textId="0ABABE52" w:rsidR="00A20765" w:rsidRDefault="00A20765" w:rsidP="002862DF">
      <w:pPr>
        <w:ind w:firstLine="0"/>
        <w:rPr>
          <w:rFonts w:ascii="Arial" w:hAnsi="Arial" w:cs="Arial"/>
          <w:b/>
          <w:bCs/>
          <w:color w:val="24292E"/>
          <w:sz w:val="28"/>
          <w:szCs w:val="28"/>
        </w:rPr>
      </w:pPr>
      <w:r>
        <w:rPr>
          <w:rFonts w:ascii="Arial" w:hAnsi="Arial" w:cs="Arial"/>
          <w:b/>
          <w:bCs/>
          <w:color w:val="24292E"/>
          <w:sz w:val="28"/>
          <w:szCs w:val="28"/>
        </w:rPr>
        <w:tab/>
      </w:r>
    </w:p>
    <w:p w14:paraId="0C8E177E" w14:textId="717AF43A" w:rsidR="00A20765" w:rsidRPr="00283800" w:rsidRDefault="00A20765" w:rsidP="00283800">
      <w:pPr>
        <w:ind w:left="1440" w:firstLine="0"/>
        <w:rPr>
          <w:rFonts w:ascii="Arial" w:hAnsi="Arial" w:cs="Arial"/>
          <w:b/>
          <w:bCs/>
          <w:color w:val="24292E"/>
          <w:sz w:val="28"/>
          <w:szCs w:val="28"/>
        </w:rPr>
      </w:pPr>
      <w:r>
        <w:rPr>
          <w:rFonts w:ascii="Arial" w:hAnsi="Arial" w:cs="Arial"/>
          <w:b/>
          <w:bCs/>
          <w:noProof/>
          <w:color w:val="24292E"/>
          <w:sz w:val="28"/>
          <w:szCs w:val="28"/>
        </w:rPr>
        <w:drawing>
          <wp:inline distT="0" distB="0" distL="0" distR="0" wp14:anchorId="7232F0B3" wp14:editId="46C280AC">
            <wp:extent cx="405765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83" cy="34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E089" w14:textId="4228024F" w:rsidR="002862DF" w:rsidRDefault="00A20765" w:rsidP="00AB069D">
      <w:pPr>
        <w:ind w:firstLine="0"/>
        <w:rPr>
          <w:b/>
          <w:bCs/>
          <w:noProof/>
          <w:sz w:val="28"/>
          <w:szCs w:val="28"/>
        </w:rPr>
      </w:pPr>
      <w:r w:rsidRPr="00A20765">
        <w:rPr>
          <w:b/>
          <w:bCs/>
          <w:noProof/>
          <w:sz w:val="28"/>
          <w:szCs w:val="28"/>
        </w:rPr>
        <w:t>Behavioural</w:t>
      </w:r>
      <w:r>
        <w:rPr>
          <w:b/>
          <w:bCs/>
          <w:noProof/>
          <w:sz w:val="28"/>
          <w:szCs w:val="28"/>
        </w:rPr>
        <w:t xml:space="preserve"> Diagram</w:t>
      </w:r>
    </w:p>
    <w:p w14:paraId="13ED59C2" w14:textId="77777777" w:rsidR="00A20765" w:rsidRDefault="00A20765" w:rsidP="00AB069D">
      <w:pPr>
        <w:ind w:firstLine="0"/>
        <w:rPr>
          <w:b/>
          <w:bCs/>
          <w:noProof/>
          <w:sz w:val="28"/>
          <w:szCs w:val="28"/>
        </w:rPr>
      </w:pPr>
    </w:p>
    <w:p w14:paraId="513E0F6E" w14:textId="74116A98" w:rsidR="00AF636C" w:rsidRPr="00283800" w:rsidRDefault="00A20765" w:rsidP="00283800">
      <w:pPr>
        <w:ind w:left="720" w:firstLine="72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E085FEE" wp14:editId="014E0B8E">
            <wp:extent cx="4505325" cy="33108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00" cy="33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0FC" w14:textId="2A1DFF75" w:rsidR="008C28F9" w:rsidRDefault="008C28F9" w:rsidP="008C28F9">
      <w:pPr>
        <w:ind w:firstLine="0"/>
        <w:rPr>
          <w:rFonts w:ascii="Arial" w:hAnsi="Arial" w:cs="Arial"/>
          <w:b/>
          <w:bCs/>
          <w:color w:val="000000"/>
          <w:sz w:val="32"/>
          <w:szCs w:val="32"/>
          <w:lang w:eastAsia="en-IN"/>
        </w:rPr>
      </w:pPr>
      <w:r w:rsidRPr="008C28F9">
        <w:rPr>
          <w:rFonts w:ascii="Arial" w:hAnsi="Arial" w:cs="Arial"/>
          <w:b/>
          <w:bCs/>
          <w:color w:val="000000"/>
          <w:sz w:val="32"/>
          <w:szCs w:val="32"/>
          <w:lang w:eastAsia="en-IN"/>
        </w:rPr>
        <w:t>Test Plan/Test cases</w:t>
      </w:r>
    </w:p>
    <w:p w14:paraId="3CBD4855" w14:textId="5E223BC6" w:rsidR="00CE2615" w:rsidRPr="00C120B5" w:rsidRDefault="00CE2615" w:rsidP="00CE2615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  <w:lang w:bidi="ar-SA"/>
        </w:rPr>
      </w:pPr>
      <w:r w:rsidRPr="00C120B5">
        <w:rPr>
          <w:rFonts w:ascii="Segoe UI" w:hAnsi="Segoe UI" w:cs="Segoe UI"/>
          <w:b/>
          <w:bCs/>
          <w:color w:val="24292F"/>
        </w:rPr>
        <w:lastRenderedPageBreak/>
        <w:t>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2823"/>
        <w:gridCol w:w="2855"/>
        <w:gridCol w:w="1449"/>
        <w:gridCol w:w="1670"/>
      </w:tblGrid>
      <w:tr w:rsidR="00CE2615" w14:paraId="09F7A833" w14:textId="77777777" w:rsidTr="00CE261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CC071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878A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FA6D4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E9DC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6467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Actual Out</w:t>
            </w:r>
          </w:p>
        </w:tc>
      </w:tr>
      <w:tr w:rsidR="00CE2615" w14:paraId="43795456" w14:textId="77777777" w:rsidTr="00CE261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6BC3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F23BA" w14:textId="1DF4701A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Calling Ar</w:t>
            </w:r>
            <w:r w:rsidR="00283800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Menu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A9B92" w14:textId="457D6026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ar</w:t>
            </w:r>
            <w:r w:rsidR="00283800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thmetic_</w:t>
            </w:r>
            <w:proofErr w:type="gramStart"/>
            <w:r>
              <w:rPr>
                <w:rFonts w:ascii="Segoe UI" w:hAnsi="Segoe UI" w:cs="Segoe UI"/>
                <w:color w:val="24292F"/>
              </w:rPr>
              <w:t>menu</w:t>
            </w:r>
            <w:proofErr w:type="spellEnd"/>
            <w:r>
              <w:rPr>
                <w:rFonts w:ascii="Segoe UI" w:hAnsi="Segoe UI" w:cs="Segoe UI"/>
                <w:color w:val="24292F"/>
              </w:rPr>
              <w:t>(</w:t>
            </w:r>
            <w:proofErr w:type="gramEnd"/>
            <w:r>
              <w:rPr>
                <w:rFonts w:ascii="Segoe UI" w:hAnsi="Segoe UI" w:cs="Segoe UI"/>
                <w:color w:val="24292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EF367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7535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</w:tr>
      <w:tr w:rsidR="00CE2615" w14:paraId="386E5B5D" w14:textId="77777777" w:rsidTr="00CE261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5382B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883B0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Calling Scientific Menu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0EE60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scientific_</w:t>
            </w:r>
            <w:proofErr w:type="gramStart"/>
            <w:r>
              <w:rPr>
                <w:rFonts w:ascii="Segoe UI" w:hAnsi="Segoe UI" w:cs="Segoe UI"/>
                <w:color w:val="24292F"/>
              </w:rPr>
              <w:t>menu</w:t>
            </w:r>
            <w:proofErr w:type="spellEnd"/>
            <w:r>
              <w:rPr>
                <w:rFonts w:ascii="Segoe UI" w:hAnsi="Segoe UI" w:cs="Segoe UI"/>
                <w:color w:val="24292F"/>
              </w:rPr>
              <w:t>(</w:t>
            </w:r>
            <w:proofErr w:type="gramEnd"/>
            <w:r>
              <w:rPr>
                <w:rFonts w:ascii="Segoe UI" w:hAnsi="Segoe UI" w:cs="Segoe UI"/>
                <w:color w:val="24292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5A108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F86AC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</w:tr>
      <w:tr w:rsidR="00CE2615" w14:paraId="4EC2096E" w14:textId="77777777" w:rsidTr="00CE261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3C151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4C05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Calling Trigonometric Menu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1E94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trigonometric_</w:t>
            </w:r>
            <w:proofErr w:type="gramStart"/>
            <w:r>
              <w:rPr>
                <w:rFonts w:ascii="Segoe UI" w:hAnsi="Segoe UI" w:cs="Segoe UI"/>
                <w:color w:val="24292F"/>
              </w:rPr>
              <w:t>menu</w:t>
            </w:r>
            <w:proofErr w:type="spellEnd"/>
            <w:r>
              <w:rPr>
                <w:rFonts w:ascii="Segoe UI" w:hAnsi="Segoe UI" w:cs="Segoe UI"/>
                <w:color w:val="24292F"/>
              </w:rPr>
              <w:t>(</w:t>
            </w:r>
            <w:proofErr w:type="gramEnd"/>
            <w:r>
              <w:rPr>
                <w:rFonts w:ascii="Segoe UI" w:hAnsi="Segoe UI" w:cs="Segoe UI"/>
                <w:color w:val="24292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AE789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14F76" w14:textId="77777777" w:rsidR="00CE2615" w:rsidRDefault="00CE2615" w:rsidP="00CE2615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TRUE</w:t>
            </w:r>
          </w:p>
        </w:tc>
      </w:tr>
    </w:tbl>
    <w:p w14:paraId="04F09735" w14:textId="19A89475" w:rsidR="00CE2615" w:rsidRPr="00C120B5" w:rsidRDefault="00CE2615" w:rsidP="00CE2615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C120B5">
        <w:rPr>
          <w:rFonts w:ascii="Segoe UI" w:hAnsi="Segoe UI" w:cs="Segoe UI"/>
          <w:b/>
          <w:bCs/>
          <w:color w:val="24292F"/>
        </w:rPr>
        <w:t>Low level test plan</w:t>
      </w:r>
    </w:p>
    <w:tbl>
      <w:tblPr>
        <w:tblW w:w="1018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2025"/>
        <w:gridCol w:w="992"/>
        <w:gridCol w:w="1560"/>
        <w:gridCol w:w="1559"/>
        <w:gridCol w:w="1276"/>
        <w:gridCol w:w="56"/>
        <w:gridCol w:w="1766"/>
      </w:tblGrid>
      <w:tr w:rsidR="00752852" w14:paraId="221F5142" w14:textId="77777777" w:rsidTr="00752852">
        <w:trPr>
          <w:tblHeader/>
        </w:trPr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5825B" w14:textId="77777777" w:rsidR="00CE2615" w:rsidRDefault="00CE2615" w:rsidP="00CE2615">
            <w:pPr>
              <w:ind w:firstLine="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Test ID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69615" w14:textId="77777777" w:rsidR="00CE2615" w:rsidRDefault="00CE2615" w:rsidP="00CE2615">
            <w:pPr>
              <w:ind w:firstLine="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Description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85FDE" w14:textId="14326909" w:rsidR="00CE2615" w:rsidRDefault="00CE2615" w:rsidP="00CE2615">
            <w:pPr>
              <w:ind w:firstLine="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HLID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2C95A" w14:textId="77777777" w:rsidR="00CE2615" w:rsidRDefault="00CE2615" w:rsidP="00CE2615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IN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455B" w14:textId="77777777" w:rsidR="00CE2615" w:rsidRDefault="00CE2615" w:rsidP="00CE2615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Exp OUT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88EB8" w14:textId="3FD12BB6" w:rsidR="00CE2615" w:rsidRDefault="00CE2615" w:rsidP="00CE2615">
            <w:pPr>
              <w:ind w:firstLine="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Actual Out</w:t>
            </w:r>
            <w:r>
              <w:rPr>
                <w:rStyle w:val="Strong"/>
                <w:rFonts w:ascii="Segoe UI" w:hAnsi="Segoe UI" w:cs="Segoe UI"/>
                <w:color w:val="24292F"/>
              </w:rPr>
              <w:t>p</w:t>
            </w:r>
            <w:r>
              <w:rPr>
                <w:rStyle w:val="Strong"/>
              </w:rPr>
              <w:t>ut</w:t>
            </w:r>
          </w:p>
        </w:tc>
        <w:tc>
          <w:tcPr>
            <w:tcW w:w="56" w:type="dxa"/>
            <w:shd w:val="clear" w:color="auto" w:fill="FFFFFF"/>
          </w:tcPr>
          <w:p w14:paraId="397CD820" w14:textId="77777777" w:rsidR="00CE2615" w:rsidRDefault="00CE2615" w:rsidP="00CE2615">
            <w:pPr>
              <w:jc w:val="center"/>
              <w:rPr>
                <w:rStyle w:val="Strong"/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820CF" w14:textId="2485BBA8" w:rsidR="00CE2615" w:rsidRDefault="00CE2615" w:rsidP="00CE2615">
            <w:pPr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Type Of Test</w:t>
            </w:r>
          </w:p>
        </w:tc>
      </w:tr>
      <w:tr w:rsidR="00752852" w14:paraId="31CBA33E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D2353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L_01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0F288" w14:textId="0271D7AE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8B2CBD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Fonts w:ascii="Segoe UI" w:hAnsi="Segoe UI" w:cs="Segoe UI"/>
                <w:color w:val="24292F"/>
              </w:rPr>
              <w:t>‘</w:t>
            </w:r>
            <w:r>
              <w:rPr>
                <w:rStyle w:val="Strong"/>
                <w:rFonts w:ascii="Segoe UI" w:hAnsi="Segoe UI" w:cs="Segoe UI"/>
                <w:color w:val="24292F"/>
              </w:rPr>
              <w:t>+'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1AE7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60568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(200,100)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396E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300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F1D9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300</w:t>
            </w:r>
          </w:p>
        </w:tc>
        <w:tc>
          <w:tcPr>
            <w:tcW w:w="56" w:type="dxa"/>
            <w:shd w:val="clear" w:color="auto" w:fill="FFFFFF"/>
          </w:tcPr>
          <w:p w14:paraId="03A60560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F735" w14:textId="057C1108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Requirement based</w:t>
            </w:r>
          </w:p>
        </w:tc>
      </w:tr>
      <w:tr w:rsidR="00752852" w14:paraId="1B14AF18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24615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L_02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7752F" w14:textId="0B3EC756" w:rsidR="00CE2615" w:rsidRDefault="00CE2615" w:rsidP="008B2CBD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8B2CBD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'+'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77917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7292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(20*</w:t>
            </w:r>
            <w:proofErr w:type="gramStart"/>
            <w:r>
              <w:rPr>
                <w:rFonts w:ascii="Segoe UI" w:hAnsi="Segoe UI" w:cs="Segoe UI"/>
                <w:color w:val="24292F"/>
              </w:rPr>
              <w:t>2,-</w:t>
            </w:r>
            <w:proofErr w:type="gramEnd"/>
            <w:r>
              <w:rPr>
                <w:rFonts w:ascii="Segoe UI" w:hAnsi="Segoe UI" w:cs="Segoe UI"/>
                <w:color w:val="24292F"/>
              </w:rPr>
              <w:t>9+5)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137C3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36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4FCD2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36</w:t>
            </w:r>
          </w:p>
        </w:tc>
        <w:tc>
          <w:tcPr>
            <w:tcW w:w="56" w:type="dxa"/>
            <w:shd w:val="clear" w:color="auto" w:fill="FFFFFF"/>
          </w:tcPr>
          <w:p w14:paraId="2237C544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3DAFC" w14:textId="1328E076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1DC48E10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DF261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L_03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831BA" w14:textId="20738840" w:rsidR="00CE2615" w:rsidRDefault="00CE2615" w:rsidP="008B2CBD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8B2CBD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'+'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89925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7DB8F" w14:textId="60454372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</w:t>
            </w:r>
            <w:r>
              <w:rPr>
                <w:rFonts w:ascii="Segoe UI" w:hAnsi="Segoe UI" w:cs="Segoe UI"/>
                <w:color w:val="24292F"/>
              </w:rPr>
              <w:t>-</w:t>
            </w:r>
            <w:r>
              <w:rPr>
                <w:rFonts w:ascii="Segoe UI" w:hAnsi="Segoe UI" w:cs="Segoe UI"/>
                <w:color w:val="24292F"/>
              </w:rPr>
              <w:t>99999,99999)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E2D9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1A03C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</w:t>
            </w:r>
          </w:p>
        </w:tc>
        <w:tc>
          <w:tcPr>
            <w:tcW w:w="56" w:type="dxa"/>
            <w:shd w:val="clear" w:color="auto" w:fill="FFFFFF"/>
          </w:tcPr>
          <w:p w14:paraId="62793DB4" w14:textId="77777777" w:rsidR="00CE2615" w:rsidRDefault="00CE2615" w:rsidP="00CE2615">
            <w:pPr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CEBF3" w14:textId="50979699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29CC6D1A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ACBEA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L_04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D8A28" w14:textId="10261801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8B2CBD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'-'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9D235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2258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(15,5)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58F11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6AC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56" w:type="dxa"/>
            <w:shd w:val="clear" w:color="auto" w:fill="FFFFFF"/>
          </w:tcPr>
          <w:p w14:paraId="388C2FE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179" w14:textId="6040FF3A" w:rsidR="00CE2615" w:rsidRDefault="00CE2615" w:rsidP="00CE2615">
            <w:pPr>
              <w:ind w:right="-227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Requirement based</w:t>
            </w:r>
          </w:p>
        </w:tc>
      </w:tr>
      <w:tr w:rsidR="00752852" w14:paraId="1C811105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258E3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L_05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8B927" w14:textId="0E4C3BED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'-'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41250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F7EBA" w14:textId="54ED2629" w:rsidR="00CE2615" w:rsidRDefault="00CE2615" w:rsidP="00752852">
            <w:pPr>
              <w:ind w:left="-57" w:right="-170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(15*</w:t>
            </w:r>
            <w:proofErr w:type="gramStart"/>
            <w:r>
              <w:rPr>
                <w:rFonts w:ascii="Segoe UI" w:hAnsi="Segoe UI" w:cs="Segoe UI"/>
                <w:color w:val="24292F"/>
              </w:rPr>
              <w:t>82,</w:t>
            </w:r>
            <w:r w:rsidR="00752852">
              <w:rPr>
                <w:rFonts w:ascii="Segoe UI" w:hAnsi="Segoe UI" w:cs="Segoe UI"/>
                <w:color w:val="24292F"/>
              </w:rPr>
              <w:t>-</w:t>
            </w:r>
            <w:proofErr w:type="gramEnd"/>
            <w:r>
              <w:rPr>
                <w:rFonts w:ascii="Segoe UI" w:hAnsi="Segoe UI" w:cs="Segoe UI"/>
                <w:color w:val="24292F"/>
              </w:rPr>
              <w:t>5+28)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D5C1D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1207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3CDB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1207</w:t>
            </w:r>
          </w:p>
        </w:tc>
        <w:tc>
          <w:tcPr>
            <w:tcW w:w="56" w:type="dxa"/>
            <w:shd w:val="clear" w:color="auto" w:fill="FFFFFF"/>
          </w:tcPr>
          <w:p w14:paraId="290DC8DD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848E3" w14:textId="7517B1D2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7783E8A4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BD84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L_06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13C7B" w14:textId="1DA3BA22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'-'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A181E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C2425" w14:textId="0391201F" w:rsidR="00CE2615" w:rsidRDefault="00CE2615" w:rsidP="00752852">
            <w:pPr>
              <w:ind w:right="-397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(888889,77778)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372D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11111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5BF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11111</w:t>
            </w:r>
          </w:p>
        </w:tc>
        <w:tc>
          <w:tcPr>
            <w:tcW w:w="56" w:type="dxa"/>
            <w:shd w:val="clear" w:color="auto" w:fill="FFFFFF"/>
          </w:tcPr>
          <w:p w14:paraId="6DD53FE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95BD0" w14:textId="10DF9EA1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6DF181AB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0D09E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L_07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0CBF" w14:textId="2D286552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'*'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E2EF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FEC12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(159,286)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07B7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45474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EAC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45474</w:t>
            </w:r>
          </w:p>
        </w:tc>
        <w:tc>
          <w:tcPr>
            <w:tcW w:w="56" w:type="dxa"/>
            <w:shd w:val="clear" w:color="auto" w:fill="FFFFFF"/>
          </w:tcPr>
          <w:p w14:paraId="180E183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F756" w14:textId="2900A030" w:rsidR="00CE2615" w:rsidRDefault="00CE2615" w:rsidP="00752852">
            <w:pPr>
              <w:ind w:right="-227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Requirement based</w:t>
            </w:r>
          </w:p>
        </w:tc>
      </w:tr>
      <w:tr w:rsidR="00752852" w14:paraId="3F226810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87EBF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L_08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4885" w14:textId="01C3D2C2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'*'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1D5B5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04DDB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(-</w:t>
            </w:r>
            <w:proofErr w:type="gramStart"/>
            <w:r>
              <w:rPr>
                <w:rFonts w:ascii="Segoe UI" w:hAnsi="Segoe UI" w:cs="Segoe UI"/>
                <w:color w:val="24292F"/>
              </w:rPr>
              <w:t>15,-</w:t>
            </w:r>
            <w:proofErr w:type="gramEnd"/>
            <w:r>
              <w:rPr>
                <w:rFonts w:ascii="Segoe UI" w:hAnsi="Segoe UI" w:cs="Segoe UI"/>
                <w:color w:val="24292F"/>
              </w:rPr>
              <w:t>26)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7A0E1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390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94C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390</w:t>
            </w:r>
          </w:p>
        </w:tc>
        <w:tc>
          <w:tcPr>
            <w:tcW w:w="56" w:type="dxa"/>
            <w:shd w:val="clear" w:color="auto" w:fill="FFFFFF"/>
          </w:tcPr>
          <w:p w14:paraId="7203E264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7E19" w14:textId="6FC4F550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5313FA0D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F05A1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L_09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7C6D5" w14:textId="50791965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'*'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3AEF2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B6464" w14:textId="77777777" w:rsidR="00CE2615" w:rsidRDefault="00CE2615" w:rsidP="00752852">
            <w:pPr>
              <w:ind w:left="-170" w:right="-1474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(159999,286666)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7081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-126667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DA023" w14:textId="6E3E99C4" w:rsidR="00CE2615" w:rsidRDefault="00752852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</w:t>
            </w:r>
            <w:r w:rsidR="00CE2615">
              <w:rPr>
                <w:rFonts w:ascii="Segoe UI" w:hAnsi="Segoe UI" w:cs="Segoe UI"/>
                <w:color w:val="24292F"/>
              </w:rPr>
              <w:t>126667</w:t>
            </w:r>
          </w:p>
        </w:tc>
        <w:tc>
          <w:tcPr>
            <w:tcW w:w="56" w:type="dxa"/>
            <w:shd w:val="clear" w:color="auto" w:fill="FFFFFF"/>
          </w:tcPr>
          <w:p w14:paraId="181C64E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3376" w14:textId="1A10F890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7AF6F1AE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CA9CD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L_10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F896" w14:textId="50D00505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'/'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F6789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D2D4" w14:textId="77777777" w:rsidR="00CE2615" w:rsidRDefault="00CE2615" w:rsidP="00CE2615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(3888,24)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BE39C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162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7B449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162</w:t>
            </w:r>
          </w:p>
        </w:tc>
        <w:tc>
          <w:tcPr>
            <w:tcW w:w="56" w:type="dxa"/>
            <w:shd w:val="clear" w:color="auto" w:fill="FFFFFF"/>
          </w:tcPr>
          <w:p w14:paraId="6B3E050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C1B79" w14:textId="14571143" w:rsidR="00CE2615" w:rsidRDefault="00CE2615" w:rsidP="00CE2615">
            <w:pPr>
              <w:ind w:right="-170"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Requirement based</w:t>
            </w:r>
          </w:p>
        </w:tc>
      </w:tr>
      <w:tr w:rsidR="00752852" w14:paraId="77D98411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2A2C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L_11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CD01D" w14:textId="575D6CAD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'/'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8DE8C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E7E00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(1,0)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7102" w14:textId="77777777" w:rsidR="00CE2615" w:rsidRDefault="00CE2615" w:rsidP="00752852">
            <w:pPr>
              <w:ind w:right="-510" w:firstLine="0"/>
              <w:rPr>
                <w:rFonts w:ascii="Segoe UI" w:hAnsi="Segoe UI" w:cs="Segoe UI"/>
                <w:color w:val="24292F"/>
              </w:rPr>
            </w:pPr>
            <w:r w:rsidRPr="00752852">
              <w:rPr>
                <w:rFonts w:ascii="Segoe UI" w:hAnsi="Segoe UI" w:cs="Segoe UI"/>
                <w:color w:val="24292F"/>
                <w:sz w:val="20"/>
                <w:szCs w:val="20"/>
              </w:rPr>
              <w:t>ERROR_DIV_ZERO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03D9B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ERROR_DIV_ZERO</w:t>
            </w:r>
          </w:p>
        </w:tc>
        <w:tc>
          <w:tcPr>
            <w:tcW w:w="56" w:type="dxa"/>
            <w:shd w:val="clear" w:color="auto" w:fill="FFFFFF"/>
          </w:tcPr>
          <w:p w14:paraId="4B01FDB4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84205" w14:textId="45543855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099445B8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C809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L_12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7AAB" w14:textId="361F1D36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Ar</w:t>
            </w:r>
            <w:r w:rsidR="00EE5967">
              <w:rPr>
                <w:rFonts w:ascii="Segoe UI" w:hAnsi="Segoe UI" w:cs="Segoe UI"/>
                <w:color w:val="24292F"/>
              </w:rPr>
              <w:t>i</w:t>
            </w:r>
            <w:r>
              <w:rPr>
                <w:rFonts w:ascii="Segoe UI" w:hAnsi="Segoe UI" w:cs="Segoe UI"/>
                <w:color w:val="24292F"/>
              </w:rPr>
              <w:t>thmetic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'/'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4F387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H_01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F29D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(9999,3)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952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3333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B3C5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3333</w:t>
            </w:r>
          </w:p>
        </w:tc>
        <w:tc>
          <w:tcPr>
            <w:tcW w:w="56" w:type="dxa"/>
            <w:shd w:val="clear" w:color="auto" w:fill="FFFFFF"/>
          </w:tcPr>
          <w:p w14:paraId="01E18D7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74F91" w14:textId="266EC0A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20D4732A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367B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L_13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F3A23" w14:textId="77777777" w:rsidR="00CE2615" w:rsidRDefault="00CE2615" w:rsidP="00EE5967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'Log'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63C50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49C9C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(8869)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8D47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3.95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B406D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3.95</w:t>
            </w:r>
          </w:p>
        </w:tc>
        <w:tc>
          <w:tcPr>
            <w:tcW w:w="56" w:type="dxa"/>
            <w:shd w:val="clear" w:color="auto" w:fill="FFFFFF"/>
          </w:tcPr>
          <w:p w14:paraId="449C7CB8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39128" w14:textId="1CAC670C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587D93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2313AC4D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DE9D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L_14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2E409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'Log'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2ED2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1FB9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(124)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AFB0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3.95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D8F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2.09</w:t>
            </w:r>
          </w:p>
        </w:tc>
        <w:tc>
          <w:tcPr>
            <w:tcW w:w="56" w:type="dxa"/>
            <w:shd w:val="clear" w:color="auto" w:fill="FFFFFF"/>
          </w:tcPr>
          <w:p w14:paraId="62396F6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64AE2" w14:textId="426971A4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1293B0D5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5C48A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L_15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AF4E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'Log'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46FD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10E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(124)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D5D11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3.95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8308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2.09</w:t>
            </w:r>
          </w:p>
        </w:tc>
        <w:tc>
          <w:tcPr>
            <w:tcW w:w="56" w:type="dxa"/>
            <w:shd w:val="clear" w:color="auto" w:fill="FFFFFF"/>
          </w:tcPr>
          <w:p w14:paraId="7EBCDBF4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FB8A" w14:textId="50739F8E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35253379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38ABC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L_16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E2059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'sqrt'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BA5D7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E2B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(24)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7C73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4.09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1A9E6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4.09</w:t>
            </w:r>
          </w:p>
        </w:tc>
        <w:tc>
          <w:tcPr>
            <w:tcW w:w="56" w:type="dxa"/>
            <w:shd w:val="clear" w:color="auto" w:fill="FFFFFF"/>
          </w:tcPr>
          <w:p w14:paraId="2E06A1E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A336" w14:textId="3E163114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587D93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6D90E25C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46F2A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L_17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7FAA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'sqrt'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37BB2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D147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(45*32)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6C09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37.95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66260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37.95</w:t>
            </w:r>
          </w:p>
        </w:tc>
        <w:tc>
          <w:tcPr>
            <w:tcW w:w="56" w:type="dxa"/>
            <w:shd w:val="clear" w:color="auto" w:fill="FFFFFF"/>
          </w:tcPr>
          <w:p w14:paraId="15D9FFE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8E5B3" w14:textId="4F7D52B0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Scenario based</w:t>
            </w:r>
          </w:p>
        </w:tc>
      </w:tr>
      <w:tr w:rsidR="00752852" w14:paraId="4176F938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8D78F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L_18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277C6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'sqrt'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8CD8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D10DC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(9999)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CB25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99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CAE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99</w:t>
            </w:r>
          </w:p>
        </w:tc>
        <w:tc>
          <w:tcPr>
            <w:tcW w:w="56" w:type="dxa"/>
            <w:shd w:val="clear" w:color="auto" w:fill="FFFFFF"/>
          </w:tcPr>
          <w:p w14:paraId="40F6ECC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EFD1" w14:textId="673A41B0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441FF0A7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3C073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L_19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AACDC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'power'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6266C" w14:textId="77777777" w:rsidR="00CE2615" w:rsidRDefault="00CE2615" w:rsidP="00752852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CE769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(5,20)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66961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95367433551872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59DF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95367433551872</w:t>
            </w:r>
          </w:p>
        </w:tc>
        <w:tc>
          <w:tcPr>
            <w:tcW w:w="56" w:type="dxa"/>
            <w:shd w:val="clear" w:color="auto" w:fill="FFFFFF"/>
          </w:tcPr>
          <w:p w14:paraId="5A8AB5F9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9932E" w14:textId="7465AE58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587D93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56C49CD5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FFF34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L_20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E1AC6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Scientific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'power'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5F034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H_02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BF4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(2*2,4)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3C098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256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055F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256</w:t>
            </w:r>
          </w:p>
        </w:tc>
        <w:tc>
          <w:tcPr>
            <w:tcW w:w="56" w:type="dxa"/>
            <w:shd w:val="clear" w:color="auto" w:fill="FFFFFF"/>
          </w:tcPr>
          <w:p w14:paraId="7B5B0EA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E143" w14:textId="1674011A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7DA7C1F2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17AE2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L_21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41255" w14:textId="6C66478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587D93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'Sin'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025BC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49BD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(10)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BCC04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0.17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E9CC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0.17</w:t>
            </w:r>
          </w:p>
        </w:tc>
        <w:tc>
          <w:tcPr>
            <w:tcW w:w="56" w:type="dxa"/>
            <w:shd w:val="clear" w:color="auto" w:fill="FFFFFF"/>
          </w:tcPr>
          <w:p w14:paraId="15A75F18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16AB8" w14:textId="7BDE5D40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587D93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7C536355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6E75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L_22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36A0" w14:textId="56F41213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587D93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'Sin'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673D7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6BF2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(1000)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0BA1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-0.98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427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-0.98</w:t>
            </w:r>
          </w:p>
        </w:tc>
        <w:tc>
          <w:tcPr>
            <w:tcW w:w="56" w:type="dxa"/>
            <w:shd w:val="clear" w:color="auto" w:fill="FFFFFF"/>
          </w:tcPr>
          <w:p w14:paraId="4D618802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C294" w14:textId="50F7CC32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6B5BF45A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69D3B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L_23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AA2E5" w14:textId="1103B99A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587D93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'Cos'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973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6DF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(9)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9CFB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0.99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210B8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0.99</w:t>
            </w:r>
          </w:p>
        </w:tc>
        <w:tc>
          <w:tcPr>
            <w:tcW w:w="56" w:type="dxa"/>
            <w:shd w:val="clear" w:color="auto" w:fill="FFFFFF"/>
          </w:tcPr>
          <w:p w14:paraId="1F2CCF78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84501" w14:textId="1CFA0882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587D93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3FE89E1E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1B5A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L_24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832E0" w14:textId="3F253234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587D93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'Cos'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736D" w14:textId="77777777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CCAF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(8888)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3C35E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-0.37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AD23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-0.37</w:t>
            </w:r>
          </w:p>
        </w:tc>
        <w:tc>
          <w:tcPr>
            <w:tcW w:w="56" w:type="dxa"/>
            <w:shd w:val="clear" w:color="auto" w:fill="FFFFFF"/>
          </w:tcPr>
          <w:p w14:paraId="04F10A0A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FD62E" w14:textId="151FEDC3" w:rsidR="00CE2615" w:rsidRDefault="00CE2615" w:rsidP="00587D93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  <w:tr w:rsidR="00752852" w14:paraId="4CACC27B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6C4F5" w14:textId="77777777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L_25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EBF99" w14:textId="28B47CDF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442A08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'Tan'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92D32" w14:textId="77777777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9E20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(6)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9E59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0.11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0737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0.11</w:t>
            </w:r>
          </w:p>
        </w:tc>
        <w:tc>
          <w:tcPr>
            <w:tcW w:w="56" w:type="dxa"/>
            <w:shd w:val="clear" w:color="auto" w:fill="FFFFFF"/>
          </w:tcPr>
          <w:p w14:paraId="57C19595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09124" w14:textId="0E7E791A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Requir</w:t>
            </w:r>
            <w:r w:rsidR="00442A08">
              <w:rPr>
                <w:rFonts w:ascii="Segoe UI" w:hAnsi="Segoe UI" w:cs="Segoe UI"/>
                <w:color w:val="24292F"/>
              </w:rPr>
              <w:t>e</w:t>
            </w:r>
            <w:r>
              <w:rPr>
                <w:rFonts w:ascii="Segoe UI" w:hAnsi="Segoe UI" w:cs="Segoe UI"/>
                <w:color w:val="24292F"/>
              </w:rPr>
              <w:t>ment based</w:t>
            </w:r>
          </w:p>
        </w:tc>
      </w:tr>
      <w:tr w:rsidR="00752852" w14:paraId="55294EC7" w14:textId="77777777" w:rsidTr="00752852">
        <w:tc>
          <w:tcPr>
            <w:tcW w:w="9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CF90" w14:textId="77777777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L_26</w:t>
            </w:r>
          </w:p>
        </w:tc>
        <w:tc>
          <w:tcPr>
            <w:tcW w:w="2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89DA" w14:textId="2F27373A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Performing Trig</w:t>
            </w:r>
            <w:r w:rsidR="00442A08">
              <w:rPr>
                <w:rFonts w:ascii="Segoe UI" w:hAnsi="Segoe UI" w:cs="Segoe UI"/>
                <w:color w:val="24292F"/>
              </w:rPr>
              <w:t>o</w:t>
            </w:r>
            <w:r>
              <w:rPr>
                <w:rFonts w:ascii="Segoe UI" w:hAnsi="Segoe UI" w:cs="Segoe UI"/>
                <w:color w:val="24292F"/>
              </w:rPr>
              <w:t>nometric operation </w:t>
            </w:r>
            <w:r>
              <w:rPr>
                <w:rStyle w:val="Strong"/>
                <w:rFonts w:ascii="Segoe UI" w:hAnsi="Segoe UI" w:cs="Segoe UI"/>
                <w:color w:val="24292F"/>
              </w:rPr>
              <w:t>'Tan'</w:t>
            </w:r>
          </w:p>
        </w:tc>
        <w:tc>
          <w:tcPr>
            <w:tcW w:w="99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52F0F" w14:textId="77777777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H_03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B3B7F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(5555)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66A4C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-0.47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8ECDB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-0.47</w:t>
            </w:r>
          </w:p>
        </w:tc>
        <w:tc>
          <w:tcPr>
            <w:tcW w:w="56" w:type="dxa"/>
            <w:shd w:val="clear" w:color="auto" w:fill="FFFFFF"/>
          </w:tcPr>
          <w:p w14:paraId="2E723D13" w14:textId="77777777" w:rsidR="00CE2615" w:rsidRDefault="00CE2615">
            <w:pPr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7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36226" w14:textId="38945AF5" w:rsidR="00CE2615" w:rsidRDefault="00CE2615" w:rsidP="003E6036">
            <w:pPr>
              <w:ind w:firstLine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Boundary based</w:t>
            </w:r>
          </w:p>
        </w:tc>
      </w:tr>
    </w:tbl>
    <w:p w14:paraId="58A91BE6" w14:textId="77777777" w:rsidR="008C28F9" w:rsidRDefault="008C28F9" w:rsidP="008C28F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AA01C7F" w14:textId="77777777" w:rsidR="008C28F9" w:rsidRDefault="008C28F9" w:rsidP="008C28F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721B17" w14:textId="77777777" w:rsidR="008C28F9" w:rsidRDefault="008C28F9" w:rsidP="008C28F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97FA780" w14:textId="77777777" w:rsidR="008C28F9" w:rsidRDefault="008C28F9" w:rsidP="008C28F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49826A" w14:textId="77777777" w:rsidR="008C28F9" w:rsidRDefault="008C28F9" w:rsidP="008C28F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98F641" w14:textId="77777777" w:rsidR="008C28F9" w:rsidRPr="008C28F9" w:rsidRDefault="008C28F9" w:rsidP="008C28F9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6B947779" w14:textId="77777777" w:rsidR="00A003AE" w:rsidRDefault="00A003AE">
      <w:pPr>
        <w:ind w:firstLine="0"/>
      </w:pPr>
      <w:r>
        <w:br w:type="page"/>
      </w:r>
    </w:p>
    <w:p w14:paraId="5FCB6BD8" w14:textId="7DCAEFFB" w:rsidR="00A003AE" w:rsidRDefault="008C28F9" w:rsidP="008C28F9">
      <w:pPr>
        <w:ind w:firstLine="0"/>
        <w:rPr>
          <w:rFonts w:ascii="Arial" w:hAnsi="Arial" w:cs="Arial"/>
          <w:b/>
          <w:bCs/>
          <w:color w:val="000000"/>
          <w:sz w:val="32"/>
          <w:szCs w:val="32"/>
          <w:lang w:eastAsia="en-IN"/>
        </w:rPr>
      </w:pPr>
      <w:r w:rsidRPr="008C28F9">
        <w:rPr>
          <w:rFonts w:ascii="Arial" w:hAnsi="Arial" w:cs="Arial"/>
          <w:b/>
          <w:bCs/>
          <w:color w:val="000000"/>
          <w:sz w:val="32"/>
          <w:szCs w:val="32"/>
          <w:lang w:eastAsia="en-IN"/>
        </w:rPr>
        <w:lastRenderedPageBreak/>
        <w:t>Conclusion</w:t>
      </w:r>
    </w:p>
    <w:p w14:paraId="6977DFD3" w14:textId="77777777" w:rsidR="008C28F9" w:rsidRPr="008C28F9" w:rsidRDefault="008C28F9" w:rsidP="008C28F9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3C19026D" w14:textId="0EDF3E03" w:rsidR="00A003AE" w:rsidRDefault="00283800">
      <w:pPr>
        <w:ind w:firstLine="0"/>
      </w:pPr>
      <w:r>
        <w:t xml:space="preserve">Calculator gives the </w:t>
      </w:r>
      <w:r w:rsidR="000910DE">
        <w:t xml:space="preserve">specified </w:t>
      </w:r>
      <w:r>
        <w:t>outcome of what</w:t>
      </w:r>
      <w:r w:rsidR="000910DE">
        <w:t xml:space="preserve"> the user wants to perform on operations like </w:t>
      </w:r>
      <w:r w:rsidR="00C120B5">
        <w:t>arithmetic, scientific</w:t>
      </w:r>
      <w:r w:rsidR="000910DE">
        <w:t>, trigonometric</w:t>
      </w:r>
      <w:r w:rsidR="00C120B5">
        <w:t xml:space="preserve"> using valid variables</w:t>
      </w:r>
      <w:r w:rsidR="000910DE">
        <w:t xml:space="preserve">. </w:t>
      </w:r>
      <w:r w:rsidR="00A003AE"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A003AE" w:rsidRPr="00553962" w14:paraId="6804A49F" w14:textId="77777777" w:rsidTr="007E6BFE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3EA2E4ED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0A352FFE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357ED939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E603127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2B4A9004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6683C40A" w14:textId="77777777" w:rsidR="00A003AE" w:rsidRPr="00553962" w:rsidRDefault="00A003AE" w:rsidP="007E6BF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A003AE" w:rsidRPr="00553962" w14:paraId="0163D893" w14:textId="77777777" w:rsidTr="007E6BFE">
        <w:trPr>
          <w:cantSplit/>
          <w:trHeight w:val="273"/>
        </w:trPr>
        <w:tc>
          <w:tcPr>
            <w:tcW w:w="609" w:type="pct"/>
            <w:vAlign w:val="center"/>
          </w:tcPr>
          <w:p w14:paraId="152C64AC" w14:textId="77777777" w:rsidR="00A003AE" w:rsidRPr="00404B4F" w:rsidRDefault="00A003AE" w:rsidP="007E6BF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31EC617" w14:textId="77777777" w:rsidR="00A003AE" w:rsidRPr="00B96BE2" w:rsidRDefault="00A003AE" w:rsidP="007E6BF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EA2559F" w14:textId="77777777" w:rsidR="00A003AE" w:rsidRPr="007B3ACD" w:rsidRDefault="00A003AE" w:rsidP="007E6BF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4BB7281" w14:textId="77777777" w:rsidR="00A003AE" w:rsidRPr="00997756" w:rsidRDefault="00A003AE" w:rsidP="007E6BF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6248C1D" w14:textId="77777777" w:rsidR="00A003AE" w:rsidRPr="00995956" w:rsidRDefault="00A003AE" w:rsidP="007E6BF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32018CB" w14:textId="77777777" w:rsidR="00A003AE" w:rsidRPr="00995956" w:rsidRDefault="00A003AE" w:rsidP="007E6BF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003AE" w:rsidRPr="00553962" w14:paraId="48864432" w14:textId="77777777" w:rsidTr="007E6BFE">
        <w:trPr>
          <w:cantSplit/>
          <w:trHeight w:val="273"/>
        </w:trPr>
        <w:tc>
          <w:tcPr>
            <w:tcW w:w="609" w:type="pct"/>
            <w:vAlign w:val="center"/>
          </w:tcPr>
          <w:p w14:paraId="6E78350D" w14:textId="77777777" w:rsidR="00A003AE" w:rsidRPr="00404B4F" w:rsidRDefault="00A003AE" w:rsidP="007E6BF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49826A9" w14:textId="77777777" w:rsidR="00A003AE" w:rsidRPr="00B96BE2" w:rsidRDefault="00A003AE" w:rsidP="007E6BF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C0FDA44" w14:textId="77777777" w:rsidR="00A003AE" w:rsidRPr="007B3ACD" w:rsidRDefault="00A003AE" w:rsidP="007E6BF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735375E" w14:textId="77777777" w:rsidR="00A003AE" w:rsidRPr="00997756" w:rsidRDefault="00A003AE" w:rsidP="007E6BF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F9A1B17" w14:textId="77777777" w:rsidR="00A003AE" w:rsidRPr="00995956" w:rsidRDefault="00A003AE" w:rsidP="007E6BF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60E2AA1" w14:textId="77777777" w:rsidR="00A003AE" w:rsidRPr="00995956" w:rsidRDefault="00A003AE" w:rsidP="007E6BF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003AE" w:rsidRPr="00553962" w14:paraId="20FEF939" w14:textId="77777777" w:rsidTr="007E6BFE">
        <w:trPr>
          <w:cantSplit/>
          <w:trHeight w:val="273"/>
        </w:trPr>
        <w:tc>
          <w:tcPr>
            <w:tcW w:w="609" w:type="pct"/>
            <w:vAlign w:val="center"/>
          </w:tcPr>
          <w:p w14:paraId="61F3069B" w14:textId="77777777" w:rsidR="00A003AE" w:rsidRPr="00404B4F" w:rsidRDefault="00A003AE" w:rsidP="007E6BF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3515D59" w14:textId="77777777" w:rsidR="00A003AE" w:rsidRPr="00B96BE2" w:rsidRDefault="00A003AE" w:rsidP="007E6BF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376EE89" w14:textId="77777777" w:rsidR="00A003AE" w:rsidRPr="007B3ACD" w:rsidRDefault="00A003AE" w:rsidP="007E6BF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4A9B106" w14:textId="77777777" w:rsidR="00A003AE" w:rsidRPr="00997756" w:rsidRDefault="00A003AE" w:rsidP="007E6BF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CF8EFF3" w14:textId="77777777" w:rsidR="00A003AE" w:rsidRPr="00995956" w:rsidRDefault="00A003AE" w:rsidP="007E6BF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519FCAB" w14:textId="77777777" w:rsidR="00A003AE" w:rsidRPr="00995956" w:rsidRDefault="00A003AE" w:rsidP="007E6BF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003AE" w:rsidRPr="00553962" w14:paraId="2D776ACF" w14:textId="77777777" w:rsidTr="007E6BFE">
        <w:trPr>
          <w:cantSplit/>
          <w:trHeight w:val="273"/>
        </w:trPr>
        <w:tc>
          <w:tcPr>
            <w:tcW w:w="609" w:type="pct"/>
            <w:vAlign w:val="center"/>
          </w:tcPr>
          <w:p w14:paraId="70ABD606" w14:textId="77777777" w:rsidR="00A003AE" w:rsidRPr="00404B4F" w:rsidRDefault="00A003AE" w:rsidP="007E6BF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B3E879D" w14:textId="77777777" w:rsidR="00A003AE" w:rsidRPr="00B96BE2" w:rsidRDefault="00A003AE" w:rsidP="007E6BF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8E54702" w14:textId="77777777" w:rsidR="00A003AE" w:rsidRPr="007B3ACD" w:rsidRDefault="00A003AE" w:rsidP="007E6BF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EE201AE" w14:textId="77777777" w:rsidR="00A003AE" w:rsidRPr="00997756" w:rsidRDefault="00A003AE" w:rsidP="007E6BF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F671DB2" w14:textId="77777777" w:rsidR="00A003AE" w:rsidRPr="00995956" w:rsidRDefault="00A003AE" w:rsidP="007E6BF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1EAF2F6" w14:textId="77777777" w:rsidR="00A003AE" w:rsidRPr="00995956" w:rsidRDefault="00A003AE" w:rsidP="007E6BF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003AE" w:rsidRPr="00553962" w14:paraId="0E79E824" w14:textId="77777777" w:rsidTr="007E6BFE">
        <w:trPr>
          <w:cantSplit/>
          <w:trHeight w:val="273"/>
        </w:trPr>
        <w:tc>
          <w:tcPr>
            <w:tcW w:w="609" w:type="pct"/>
            <w:vAlign w:val="center"/>
          </w:tcPr>
          <w:p w14:paraId="59495DD1" w14:textId="77777777" w:rsidR="00A003AE" w:rsidRPr="00404B4F" w:rsidRDefault="00A003AE" w:rsidP="007E6BF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EA10ADE" w14:textId="77777777" w:rsidR="00A003AE" w:rsidRPr="00B96BE2" w:rsidRDefault="00A003AE" w:rsidP="007E6BFE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32ACEBA" w14:textId="77777777" w:rsidR="00A003AE" w:rsidRPr="007B3ACD" w:rsidRDefault="00A003AE" w:rsidP="007E6BFE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C497497" w14:textId="77777777" w:rsidR="00A003AE" w:rsidRPr="00997756" w:rsidRDefault="00A003AE" w:rsidP="007E6BFE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90A6F1D" w14:textId="77777777" w:rsidR="00A003AE" w:rsidRPr="00995956" w:rsidRDefault="00A003AE" w:rsidP="007E6BFE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20559676" w14:textId="77777777" w:rsidR="00A003AE" w:rsidRPr="00995956" w:rsidRDefault="00A003AE" w:rsidP="007E6BFE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23723CCA" w14:textId="77777777" w:rsidR="00A003AE" w:rsidRDefault="00A003AE" w:rsidP="00A003AE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6BB63ADF" w14:textId="77777777" w:rsidR="00053C2C" w:rsidRDefault="00053C2C" w:rsidP="00053C2C"/>
    <w:sectPr w:rsidR="00053C2C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F97E" w14:textId="77777777" w:rsidR="006157BD" w:rsidRDefault="006157BD" w:rsidP="006A582B">
      <w:r>
        <w:separator/>
      </w:r>
    </w:p>
  </w:endnote>
  <w:endnote w:type="continuationSeparator" w:id="0">
    <w:p w14:paraId="2619D028" w14:textId="77777777" w:rsidR="006157BD" w:rsidRDefault="006157BD" w:rsidP="006A582B">
      <w:r>
        <w:continuationSeparator/>
      </w:r>
    </w:p>
  </w:endnote>
  <w:endnote w:type="continuationNotice" w:id="1">
    <w:p w14:paraId="64E3812D" w14:textId="77777777" w:rsidR="006157BD" w:rsidRDefault="00615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8AD0" w14:textId="77777777" w:rsidR="006157BD" w:rsidRDefault="006157BD" w:rsidP="006A582B">
      <w:r>
        <w:separator/>
      </w:r>
    </w:p>
  </w:footnote>
  <w:footnote w:type="continuationSeparator" w:id="0">
    <w:p w14:paraId="2C7D5B7B" w14:textId="77777777" w:rsidR="006157BD" w:rsidRDefault="006157BD" w:rsidP="006A582B">
      <w:r>
        <w:continuationSeparator/>
      </w:r>
    </w:p>
  </w:footnote>
  <w:footnote w:type="continuationNotice" w:id="1">
    <w:p w14:paraId="7879307B" w14:textId="77777777" w:rsidR="006157BD" w:rsidRDefault="00615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0F36DF"/>
    <w:multiLevelType w:val="multilevel"/>
    <w:tmpl w:val="A90818A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556EF"/>
    <w:multiLevelType w:val="hybridMultilevel"/>
    <w:tmpl w:val="CB38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7336"/>
    <w:multiLevelType w:val="hybridMultilevel"/>
    <w:tmpl w:val="6FE2A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532A8"/>
    <w:multiLevelType w:val="hybridMultilevel"/>
    <w:tmpl w:val="ECB22188"/>
    <w:lvl w:ilvl="0" w:tplc="8F5424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964CA"/>
    <w:multiLevelType w:val="multilevel"/>
    <w:tmpl w:val="D61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0DB"/>
    <w:rsid w:val="00075258"/>
    <w:rsid w:val="00077AEC"/>
    <w:rsid w:val="00081B3C"/>
    <w:rsid w:val="0009037E"/>
    <w:rsid w:val="000910D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0195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800"/>
    <w:rsid w:val="00283BE8"/>
    <w:rsid w:val="00286099"/>
    <w:rsid w:val="002862DF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036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2A08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7E4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3460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87D93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4B0F"/>
    <w:rsid w:val="005E6866"/>
    <w:rsid w:val="005F029C"/>
    <w:rsid w:val="00600837"/>
    <w:rsid w:val="00603675"/>
    <w:rsid w:val="00605275"/>
    <w:rsid w:val="00605A52"/>
    <w:rsid w:val="006139C5"/>
    <w:rsid w:val="006151C7"/>
    <w:rsid w:val="006157BD"/>
    <w:rsid w:val="006157F8"/>
    <w:rsid w:val="00616A09"/>
    <w:rsid w:val="00622D6C"/>
    <w:rsid w:val="00624BCF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8BE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852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2D6F"/>
    <w:rsid w:val="00813557"/>
    <w:rsid w:val="008143C2"/>
    <w:rsid w:val="00814D3F"/>
    <w:rsid w:val="008156D8"/>
    <w:rsid w:val="00817E57"/>
    <w:rsid w:val="00821D29"/>
    <w:rsid w:val="00821E5E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2CBD"/>
    <w:rsid w:val="008B4EB4"/>
    <w:rsid w:val="008B5815"/>
    <w:rsid w:val="008B76F9"/>
    <w:rsid w:val="008B7D6E"/>
    <w:rsid w:val="008C02E0"/>
    <w:rsid w:val="008C1C50"/>
    <w:rsid w:val="008C28F9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4E81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2E4F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03AE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0765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069D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36C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1A64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20B5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0175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2615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43BF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967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55D0"/>
    <w:rsid w:val="00F46D3F"/>
    <w:rsid w:val="00F5261B"/>
    <w:rsid w:val="00F54292"/>
    <w:rsid w:val="00F55266"/>
    <w:rsid w:val="00F56D04"/>
    <w:rsid w:val="00F571CB"/>
    <w:rsid w:val="00F60850"/>
    <w:rsid w:val="00F636C7"/>
    <w:rsid w:val="00F643F8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B64C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93</TotalTime>
  <Pages>11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4869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likhitha suresh</cp:lastModifiedBy>
  <cp:revision>15</cp:revision>
  <cp:lastPrinted>2014-03-29T07:34:00Z</cp:lastPrinted>
  <dcterms:created xsi:type="dcterms:W3CDTF">2021-04-15T17:27:00Z</dcterms:created>
  <dcterms:modified xsi:type="dcterms:W3CDTF">2021-09-08T11:42:00Z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